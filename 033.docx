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7F" w:rsidRDefault="00DD7B7F" w:rsidP="00DD7B7F">
      <w:r>
        <w:t>O Prophet</w:t>
      </w:r>
      <w:r w:rsidR="00BC0444">
        <w:t>! F</w:t>
      </w:r>
      <w:r>
        <w:t xml:space="preserve">ear </w:t>
      </w:r>
      <w:r w:rsidR="00FB7CEC">
        <w:t>God</w:t>
      </w:r>
      <w:r w:rsidR="00D641E2">
        <w:t>,</w:t>
      </w:r>
      <w:r>
        <w:t xml:space="preserve"> and do not obey the </w:t>
      </w:r>
      <w:r w:rsidR="00FE030C">
        <w:t xml:space="preserve">unbelievers </w:t>
      </w:r>
      <w:r>
        <w:t>and the hypocrites.</w:t>
      </w:r>
      <w:r w:rsidR="00FB7CEC">
        <w:t xml:space="preserve"> God is Knowledgeable</w:t>
      </w:r>
      <w:r w:rsidR="00D641E2">
        <w:t xml:space="preserve"> and </w:t>
      </w:r>
      <w:r w:rsidR="00FB7CEC">
        <w:t>Wise.</w:t>
      </w:r>
    </w:p>
    <w:p w:rsidR="00DD7B7F" w:rsidRDefault="00BC0444" w:rsidP="00DD7B7F">
      <w:r>
        <w:t>And f</w:t>
      </w:r>
      <w:r w:rsidR="00DD7B7F">
        <w:t xml:space="preserve">ollow </w:t>
      </w:r>
      <w:r w:rsidR="00FE030C">
        <w:t xml:space="preserve">what </w:t>
      </w:r>
      <w:r w:rsidR="00DD7B7F">
        <w:t xml:space="preserve">is revealed to you from your </w:t>
      </w:r>
      <w:r w:rsidR="00FE030C">
        <w:t>Lord</w:t>
      </w:r>
      <w:r w:rsidR="00DD7B7F">
        <w:t xml:space="preserve">. </w:t>
      </w:r>
      <w:r w:rsidR="00FB7CEC">
        <w:t xml:space="preserve">God is </w:t>
      </w:r>
      <w:r w:rsidR="00FE030C">
        <w:t xml:space="preserve">fully </w:t>
      </w:r>
      <w:r w:rsidR="00FB7CEC">
        <w:t xml:space="preserve">aware of </w:t>
      </w:r>
      <w:r w:rsidR="00FE030C">
        <w:t xml:space="preserve">what </w:t>
      </w:r>
      <w:r w:rsidR="00FB7CEC">
        <w:t>you do.</w:t>
      </w:r>
    </w:p>
    <w:p w:rsidR="00DD7B7F" w:rsidRDefault="00FB7CEC" w:rsidP="00DD7B7F">
      <w:r>
        <w:t xml:space="preserve">And put your trust in God. God </w:t>
      </w:r>
      <w:r w:rsidR="00FE030C">
        <w:t xml:space="preserve">is enough as a </w:t>
      </w:r>
      <w:r w:rsidR="00E60964">
        <w:t>trustee</w:t>
      </w:r>
      <w:r w:rsidR="00FE030C">
        <w:t>.</w:t>
      </w:r>
    </w:p>
    <w:p w:rsidR="00DD7B7F" w:rsidRDefault="00FB7CEC" w:rsidP="00DD7B7F">
      <w:r>
        <w:t xml:space="preserve">God </w:t>
      </w:r>
      <w:r w:rsidR="00D9022D">
        <w:t>did</w:t>
      </w:r>
      <w:r w:rsidR="00CC68BF">
        <w:t xml:space="preserve"> not</w:t>
      </w:r>
      <w:r w:rsidR="00D9022D">
        <w:t xml:space="preserve"> </w:t>
      </w:r>
      <w:r>
        <w:t xml:space="preserve">place two hearts </w:t>
      </w:r>
      <w:r w:rsidR="00E60964">
        <w:t xml:space="preserve">inside </w:t>
      </w:r>
      <w:r>
        <w:t>any man's body.</w:t>
      </w:r>
      <w:r w:rsidR="00DD7B7F">
        <w:t xml:space="preserve"> </w:t>
      </w:r>
      <w:r w:rsidR="00250420">
        <w:t xml:space="preserve">Nor </w:t>
      </w:r>
      <w:r w:rsidR="00D9022D">
        <w:t xml:space="preserve">did </w:t>
      </w:r>
      <w:r w:rsidR="00250420">
        <w:t>He ma</w:t>
      </w:r>
      <w:r w:rsidR="00D9022D">
        <w:t>ke</w:t>
      </w:r>
      <w:r w:rsidR="00250420">
        <w:t xml:space="preserve"> your wives whom you equate with your mothers</w:t>
      </w:r>
      <w:r w:rsidR="00687C06">
        <w:t>,</w:t>
      </w:r>
      <w:r w:rsidR="00250420">
        <w:t xml:space="preserve"> your actual mothers. Nor </w:t>
      </w:r>
      <w:r w:rsidR="00D9022D">
        <w:t>did He</w:t>
      </w:r>
      <w:r w:rsidR="00250420">
        <w:t xml:space="preserve"> ma</w:t>
      </w:r>
      <w:r w:rsidR="00D9022D">
        <w:t>k</w:t>
      </w:r>
      <w:r w:rsidR="00250420">
        <w:t>e your adopted sons</w:t>
      </w:r>
      <w:r w:rsidR="00FE030C">
        <w:t>,</w:t>
      </w:r>
      <w:r w:rsidR="00250420">
        <w:t xml:space="preserve"> your actual sons. These are your words coming out of your mouths. God speaks the truth</w:t>
      </w:r>
      <w:r w:rsidR="00FA5271">
        <w:t>,</w:t>
      </w:r>
      <w:r w:rsidR="00250420">
        <w:t xml:space="preserve"> and guides to the </w:t>
      </w:r>
      <w:r w:rsidR="00D9022D">
        <w:t>path</w:t>
      </w:r>
      <w:r w:rsidR="00250420">
        <w:t>.</w:t>
      </w:r>
    </w:p>
    <w:p w:rsidR="00DD7B7F" w:rsidRDefault="0048231F" w:rsidP="00DD7B7F">
      <w:r>
        <w:t>Call them after their fathers</w:t>
      </w:r>
      <w:r w:rsidR="00D641E2">
        <w:t xml:space="preserve">; that </w:t>
      </w:r>
      <w:r>
        <w:t>is more equitable with God</w:t>
      </w:r>
      <w:r w:rsidR="00687C06">
        <w:t xml:space="preserve">. </w:t>
      </w:r>
      <w:r w:rsidR="00D641E2">
        <w:t>But i</w:t>
      </w:r>
      <w:r w:rsidR="00687C06">
        <w:t>f you do not know their fathers,</w:t>
      </w:r>
      <w:r>
        <w:t xml:space="preserve"> </w:t>
      </w:r>
      <w:r w:rsidR="00687C06">
        <w:t xml:space="preserve">then your </w:t>
      </w:r>
      <w:r>
        <w:t xml:space="preserve">brethren </w:t>
      </w:r>
      <w:r w:rsidR="00687C06">
        <w:t xml:space="preserve">in faith </w:t>
      </w:r>
      <w:r w:rsidR="00002D4D">
        <w:t>and your friends.</w:t>
      </w:r>
      <w:r w:rsidR="00687C06">
        <w:t xml:space="preserve"> </w:t>
      </w:r>
      <w:r w:rsidR="00D641E2">
        <w:t xml:space="preserve">There is no blame on you if you </w:t>
      </w:r>
      <w:r w:rsidR="00D9022D">
        <w:t>err therein</w:t>
      </w:r>
      <w:r w:rsidR="00002D4D">
        <w:t xml:space="preserve">, </w:t>
      </w:r>
      <w:r>
        <w:t>barring what your hearts premeditates</w:t>
      </w:r>
      <w:r w:rsidR="00002D4D">
        <w:t>.</w:t>
      </w:r>
      <w:r>
        <w:t xml:space="preserve"> </w:t>
      </w:r>
      <w:r w:rsidR="00002D4D">
        <w:t>God is Forgi</w:t>
      </w:r>
      <w:r>
        <w:t>ving</w:t>
      </w:r>
      <w:r w:rsidR="00D641E2">
        <w:t xml:space="preserve"> and </w:t>
      </w:r>
      <w:r w:rsidR="00002D4D">
        <w:t>Merciful.</w:t>
      </w:r>
    </w:p>
    <w:p w:rsidR="00DD7B7F" w:rsidRDefault="003A56E8" w:rsidP="00DD7B7F">
      <w:r>
        <w:t xml:space="preserve">The Prophet is </w:t>
      </w:r>
      <w:r w:rsidR="002B6E89">
        <w:t xml:space="preserve">more caring of </w:t>
      </w:r>
      <w:r>
        <w:t>the believers than</w:t>
      </w:r>
      <w:r w:rsidR="002B6E89">
        <w:t xml:space="preserve"> they are of themselves</w:t>
      </w:r>
      <w:r>
        <w:t xml:space="preserve">, and his wives are mothers to them. </w:t>
      </w:r>
      <w:r w:rsidR="00E60964">
        <w:t>And b</w:t>
      </w:r>
      <w:r>
        <w:t>lood-</w:t>
      </w:r>
      <w:r w:rsidR="002E74EE">
        <w:t>relatives</w:t>
      </w:r>
      <w:r>
        <w:t xml:space="preserve"> </w:t>
      </w:r>
      <w:r w:rsidR="002E74EE">
        <w:t>are closer to</w:t>
      </w:r>
      <w:r>
        <w:t xml:space="preserve"> one another </w:t>
      </w:r>
      <w:r w:rsidR="002B6E89">
        <w:t>in</w:t>
      </w:r>
      <w:r>
        <w:t xml:space="preserve"> </w:t>
      </w:r>
      <w:r w:rsidR="00E60964">
        <w:t xml:space="preserve">God’s </w:t>
      </w:r>
      <w:r w:rsidR="00D9022D">
        <w:t>Book</w:t>
      </w:r>
      <w:r w:rsidR="00D641E2">
        <w:t xml:space="preserve"> </w:t>
      </w:r>
      <w:r w:rsidR="00E60964">
        <w:t>than the</w:t>
      </w:r>
      <w:r w:rsidR="002B6E89">
        <w:t xml:space="preserve"> </w:t>
      </w:r>
      <w:r w:rsidR="002E74EE">
        <w:t>believers</w:t>
      </w:r>
      <w:r>
        <w:t xml:space="preserve"> </w:t>
      </w:r>
      <w:r w:rsidR="00D9022D">
        <w:t xml:space="preserve">or </w:t>
      </w:r>
      <w:r w:rsidR="00E60964">
        <w:t>the</w:t>
      </w:r>
      <w:r>
        <w:t xml:space="preserve"> </w:t>
      </w:r>
      <w:r w:rsidR="00D9022D">
        <w:t>emigrants</w:t>
      </w:r>
      <w:r w:rsidR="002E74EE">
        <w:t>,</w:t>
      </w:r>
      <w:r>
        <w:t xml:space="preserve"> </w:t>
      </w:r>
      <w:r w:rsidR="00E60964">
        <w:t>though you should</w:t>
      </w:r>
      <w:r w:rsidR="002E74EE">
        <w:t xml:space="preserve"> do good to your friends. </w:t>
      </w:r>
      <w:r w:rsidR="00BC0444">
        <w:t xml:space="preserve">That </w:t>
      </w:r>
      <w:r w:rsidR="002B6E89">
        <w:t xml:space="preserve">is </w:t>
      </w:r>
      <w:r w:rsidR="002E74EE">
        <w:t xml:space="preserve">inscribed in the </w:t>
      </w:r>
      <w:r w:rsidR="00BC0444">
        <w:t>Book</w:t>
      </w:r>
      <w:r w:rsidR="002E74EE">
        <w:t>.</w:t>
      </w:r>
    </w:p>
    <w:p w:rsidR="00DD7B7F" w:rsidRDefault="00E60964" w:rsidP="00DD7B7F">
      <w:r>
        <w:t>Recall</w:t>
      </w:r>
      <w:r w:rsidR="00BC0444">
        <w:t xml:space="preserve"> </w:t>
      </w:r>
      <w:r w:rsidR="002B6E89">
        <w:t xml:space="preserve">that </w:t>
      </w:r>
      <w:r w:rsidR="0094256E">
        <w:t xml:space="preserve">We </w:t>
      </w:r>
      <w:r w:rsidR="002B6E89">
        <w:t xml:space="preserve">received </w:t>
      </w:r>
      <w:r w:rsidR="0094256E">
        <w:t xml:space="preserve">a pledge from the prophets, and from you, and from Noah, and Abraham, and Moses, and Jesus son of Mary. We </w:t>
      </w:r>
      <w:r w:rsidR="002B6E89">
        <w:t xml:space="preserve">received </w:t>
      </w:r>
      <w:r w:rsidR="0094256E">
        <w:t>from them a solemn pledge.</w:t>
      </w:r>
    </w:p>
    <w:p w:rsidR="00DD7B7F" w:rsidRDefault="00D641E2" w:rsidP="00DD7B7F">
      <w:r>
        <w:t>T</w:t>
      </w:r>
      <w:r w:rsidR="00DD7B7F">
        <w:t xml:space="preserve">hat He may </w:t>
      </w:r>
      <w:r w:rsidR="00BC0444">
        <w:t xml:space="preserve">ask </w:t>
      </w:r>
      <w:r w:rsidR="00DD7B7F">
        <w:t xml:space="preserve">the </w:t>
      </w:r>
      <w:r w:rsidR="002B6E89">
        <w:t xml:space="preserve">sincere </w:t>
      </w:r>
      <w:r w:rsidR="00DD7B7F">
        <w:t xml:space="preserve">about their </w:t>
      </w:r>
      <w:r w:rsidR="002B6E89">
        <w:t>sincerity</w:t>
      </w:r>
      <w:r w:rsidR="00DD7B7F">
        <w:t xml:space="preserve">. He has prepared for the disbelievers a painful </w:t>
      </w:r>
      <w:r w:rsidR="00535AFB">
        <w:t>punishment</w:t>
      </w:r>
      <w:r w:rsidR="00DD7B7F">
        <w:t>.</w:t>
      </w:r>
    </w:p>
    <w:p w:rsidR="00DD7B7F" w:rsidRDefault="0094256E" w:rsidP="00DD7B7F">
      <w:r>
        <w:t>O you who believe</w:t>
      </w:r>
      <w:r w:rsidR="00431E3B">
        <w:t xml:space="preserve">! Remember </w:t>
      </w:r>
      <w:r w:rsidR="00E60964">
        <w:t>God’s blessings</w:t>
      </w:r>
      <w:r>
        <w:t xml:space="preserve"> upon you</w:t>
      </w:r>
      <w:r w:rsidR="00535AFB">
        <w:t xml:space="preserve">, </w:t>
      </w:r>
      <w:r>
        <w:t xml:space="preserve">when </w:t>
      </w:r>
      <w:r w:rsidR="00535AFB">
        <w:t>forces came against you</w:t>
      </w:r>
      <w:r w:rsidR="00431E3B">
        <w:t xml:space="preserve">, and </w:t>
      </w:r>
      <w:r>
        <w:t xml:space="preserve">We sent </w:t>
      </w:r>
      <w:r w:rsidR="00D641E2">
        <w:t>against them</w:t>
      </w:r>
      <w:r w:rsidR="00E60964">
        <w:t xml:space="preserve"> a wind</w:t>
      </w:r>
      <w:r w:rsidR="00D641E2">
        <w:t xml:space="preserve">, </w:t>
      </w:r>
      <w:r>
        <w:t xml:space="preserve">and </w:t>
      </w:r>
      <w:r w:rsidR="00535AFB">
        <w:t xml:space="preserve">forces </w:t>
      </w:r>
      <w:r w:rsidR="00D641E2">
        <w:t>you did not see</w:t>
      </w:r>
      <w:r>
        <w:t xml:space="preserve">. </w:t>
      </w:r>
      <w:r w:rsidR="004F7AAA">
        <w:t>God</w:t>
      </w:r>
      <w:r>
        <w:t xml:space="preserve"> is </w:t>
      </w:r>
      <w:r w:rsidR="00535AFB">
        <w:t xml:space="preserve">Observant </w:t>
      </w:r>
      <w:r>
        <w:t xml:space="preserve">of </w:t>
      </w:r>
      <w:r w:rsidR="00E60964">
        <w:t>what</w:t>
      </w:r>
      <w:r w:rsidR="00431E3B">
        <w:t xml:space="preserve"> </w:t>
      </w:r>
      <w:r>
        <w:t>you do.</w:t>
      </w:r>
    </w:p>
    <w:p w:rsidR="00DD7B7F" w:rsidRDefault="004F7AAA" w:rsidP="00DD7B7F">
      <w:r>
        <w:t>W</w:t>
      </w:r>
      <w:r w:rsidR="00DD7B7F">
        <w:t xml:space="preserve">hen they came </w:t>
      </w:r>
      <w:r w:rsidR="00D9022D">
        <w:t xml:space="preserve">upon </w:t>
      </w:r>
      <w:r w:rsidR="00DD7B7F">
        <w:t>you</w:t>
      </w:r>
      <w:r w:rsidR="00E60964">
        <w:t>,</w:t>
      </w:r>
      <w:r w:rsidR="00DD7B7F">
        <w:t xml:space="preserve"> from above you</w:t>
      </w:r>
      <w:r>
        <w:t>,</w:t>
      </w:r>
      <w:r w:rsidR="00DD7B7F">
        <w:t xml:space="preserve"> and from </w:t>
      </w:r>
      <w:r w:rsidR="00535AFB">
        <w:t xml:space="preserve">beneath </w:t>
      </w:r>
      <w:r w:rsidR="00DD7B7F">
        <w:t>you</w:t>
      </w:r>
      <w:r w:rsidR="0013325D">
        <w:t xml:space="preserve">; </w:t>
      </w:r>
      <w:r w:rsidR="00D9022D">
        <w:t xml:space="preserve">and </w:t>
      </w:r>
      <w:r w:rsidR="000F5E3F">
        <w:t xml:space="preserve">the </w:t>
      </w:r>
      <w:r w:rsidR="00DD7B7F">
        <w:t xml:space="preserve">eyes </w:t>
      </w:r>
      <w:r>
        <w:t>became dazed</w:t>
      </w:r>
      <w:r w:rsidR="00DD7B7F">
        <w:t xml:space="preserve">, </w:t>
      </w:r>
      <w:r w:rsidR="00D9022D">
        <w:t xml:space="preserve">and the </w:t>
      </w:r>
      <w:r w:rsidR="00DD7B7F">
        <w:t>hearts reached the throats</w:t>
      </w:r>
      <w:r>
        <w:t>,</w:t>
      </w:r>
      <w:r w:rsidR="00DD7B7F">
        <w:t xml:space="preserve"> </w:t>
      </w:r>
      <w:r w:rsidR="0013325D">
        <w:t>and you harbored doubts about God.</w:t>
      </w:r>
    </w:p>
    <w:p w:rsidR="00DD7B7F" w:rsidRDefault="00431E3B" w:rsidP="00DD7B7F">
      <w:r>
        <w:t>There</w:t>
      </w:r>
      <w:r w:rsidR="0013325D">
        <w:t xml:space="preserve"> </w:t>
      </w:r>
      <w:r w:rsidR="00D9022D">
        <w:t xml:space="preserve">and then </w:t>
      </w:r>
      <w:r w:rsidR="0013325D">
        <w:t>the believers were tested</w:t>
      </w:r>
      <w:r w:rsidR="00BC0444">
        <w:t xml:space="preserve">, and </w:t>
      </w:r>
      <w:r w:rsidR="0013325D">
        <w:t>were shaken most severely</w:t>
      </w:r>
      <w:r w:rsidR="004F7AAA">
        <w:t>.</w:t>
      </w:r>
    </w:p>
    <w:p w:rsidR="00DD7B7F" w:rsidRDefault="005812C4" w:rsidP="00DD7B7F">
      <w:r>
        <w:t>When t</w:t>
      </w:r>
      <w:r w:rsidR="00C548AA">
        <w:t xml:space="preserve">he hypocrites and </w:t>
      </w:r>
      <w:r w:rsidR="00D9022D">
        <w:t>those in whose hearts is sickness said</w:t>
      </w:r>
      <w:r w:rsidR="00C548AA">
        <w:t xml:space="preserve">, </w:t>
      </w:r>
      <w:r w:rsidR="00960BDC">
        <w:t>“</w:t>
      </w:r>
      <w:r w:rsidR="00C548AA">
        <w:t xml:space="preserve">God and His Messenger promised us nothing but </w:t>
      </w:r>
      <w:r w:rsidR="00E60964">
        <w:t>illusion</w:t>
      </w:r>
      <w:r w:rsidR="00C548AA">
        <w:t>.</w:t>
      </w:r>
      <w:r w:rsidR="00960BDC">
        <w:t>”</w:t>
      </w:r>
    </w:p>
    <w:p w:rsidR="00DD7B7F" w:rsidRDefault="00D9022D" w:rsidP="00DD7B7F">
      <w:r>
        <w:t>And w</w:t>
      </w:r>
      <w:r w:rsidR="005812C4">
        <w:t xml:space="preserve">hen </w:t>
      </w:r>
      <w:r w:rsidR="008E143C">
        <w:t xml:space="preserve">a group </w:t>
      </w:r>
      <w:r w:rsidR="006345BF">
        <w:t xml:space="preserve">of them said, </w:t>
      </w:r>
      <w:r w:rsidR="00960BDC">
        <w:t>“</w:t>
      </w:r>
      <w:r w:rsidR="006345BF">
        <w:t>O people of Yathrib</w:t>
      </w:r>
      <w:r w:rsidR="002820F7">
        <w:t>,</w:t>
      </w:r>
      <w:r w:rsidR="006345BF">
        <w:t xml:space="preserve"> </w:t>
      </w:r>
      <w:r w:rsidR="002820F7">
        <w:t>y</w:t>
      </w:r>
      <w:r w:rsidR="006345BF">
        <w:t>ou cannot make a stand, so retreat.</w:t>
      </w:r>
      <w:r w:rsidR="00960BDC">
        <w:t>”</w:t>
      </w:r>
      <w:r w:rsidR="006345BF">
        <w:t xml:space="preserve"> </w:t>
      </w:r>
      <w:r w:rsidR="00E60964">
        <w:t>And a</w:t>
      </w:r>
      <w:r w:rsidR="008E143C">
        <w:t xml:space="preserve"> faction</w:t>
      </w:r>
      <w:r w:rsidR="006345BF">
        <w:t xml:space="preserve"> </w:t>
      </w:r>
      <w:r w:rsidR="001E4388">
        <w:t xml:space="preserve">of them </w:t>
      </w:r>
      <w:r w:rsidR="008E143C">
        <w:t>asked the Prophet to excuse them</w:t>
      </w:r>
      <w:r w:rsidR="006345BF">
        <w:t xml:space="preserve">, </w:t>
      </w:r>
      <w:r w:rsidR="006345BF">
        <w:lastRenderedPageBreak/>
        <w:t>sayi</w:t>
      </w:r>
      <w:r w:rsidR="001E4388">
        <w:t xml:space="preserve">ng, </w:t>
      </w:r>
      <w:r w:rsidR="00960BDC">
        <w:t>“</w:t>
      </w:r>
      <w:r w:rsidR="006345BF">
        <w:t xml:space="preserve">Our homes </w:t>
      </w:r>
      <w:r w:rsidR="001E4388">
        <w:t>are</w:t>
      </w:r>
      <w:r w:rsidR="006345BF">
        <w:t xml:space="preserve"> exposed,</w:t>
      </w:r>
      <w:r w:rsidR="00960BDC">
        <w:t>”</w:t>
      </w:r>
      <w:r w:rsidR="006345BF">
        <w:t xml:space="preserve"> </w:t>
      </w:r>
      <w:r w:rsidR="001E4388">
        <w:t>although</w:t>
      </w:r>
      <w:r w:rsidR="006345BF">
        <w:t xml:space="preserve"> they were not exposed. </w:t>
      </w:r>
      <w:r w:rsidR="001E4388">
        <w:t xml:space="preserve">They only </w:t>
      </w:r>
      <w:r>
        <w:t xml:space="preserve">wanted </w:t>
      </w:r>
      <w:r w:rsidR="001E4388">
        <w:t>to flee.</w:t>
      </w:r>
    </w:p>
    <w:p w:rsidR="00DD7B7F" w:rsidRDefault="00331520" w:rsidP="00DD7B7F">
      <w:r>
        <w:t xml:space="preserve">Had </w:t>
      </w:r>
      <w:r w:rsidR="00F9397E">
        <w:t xml:space="preserve">it been </w:t>
      </w:r>
      <w:r>
        <w:t xml:space="preserve">invaded from its </w:t>
      </w:r>
      <w:r w:rsidR="00C8757C">
        <w:t>sides</w:t>
      </w:r>
      <w:r>
        <w:t xml:space="preserve">, </w:t>
      </w:r>
      <w:r w:rsidR="00C8757C">
        <w:t xml:space="preserve">and they were </w:t>
      </w:r>
      <w:r>
        <w:t xml:space="preserve">asked </w:t>
      </w:r>
      <w:r w:rsidR="00BC0444">
        <w:t>to dissent</w:t>
      </w:r>
      <w:r>
        <w:t>, they would have done so with little hesitation.</w:t>
      </w:r>
    </w:p>
    <w:p w:rsidR="00DD7B7F" w:rsidRDefault="00BC0444" w:rsidP="00DD7B7F">
      <w:r>
        <w:t>Although t</w:t>
      </w:r>
      <w:r w:rsidR="00C8757C">
        <w:t xml:space="preserve">hey had </w:t>
      </w:r>
      <w:r w:rsidR="00D9022D">
        <w:t xml:space="preserve">made a </w:t>
      </w:r>
      <w:r w:rsidR="00C8757C">
        <w:t>pledged to God</w:t>
      </w:r>
      <w:r w:rsidR="00D9022D">
        <w:t>,</w:t>
      </w:r>
      <w:r w:rsidR="00C8757C">
        <w:t xml:space="preserve"> in the past</w:t>
      </w:r>
      <w:r w:rsidR="00D9022D">
        <w:t>,</w:t>
      </w:r>
      <w:r w:rsidR="00C8757C">
        <w:t xml:space="preserve"> that they </w:t>
      </w:r>
      <w:r w:rsidR="00D9022D">
        <w:t xml:space="preserve">will </w:t>
      </w:r>
      <w:r w:rsidR="00C8757C">
        <w:t xml:space="preserve">not turn </w:t>
      </w:r>
      <w:r w:rsidR="00E60964">
        <w:t>their back</w:t>
      </w:r>
      <w:r w:rsidR="00D9022D">
        <w:t>s</w:t>
      </w:r>
      <w:r w:rsidR="00DD7B7F">
        <w:t>.</w:t>
      </w:r>
      <w:r w:rsidR="00F9397E">
        <w:t xml:space="preserve"> A </w:t>
      </w:r>
      <w:r w:rsidR="00C8757C">
        <w:t xml:space="preserve">pledge </w:t>
      </w:r>
      <w:r w:rsidR="00F9397E">
        <w:t>to God is a responsibility.</w:t>
      </w:r>
    </w:p>
    <w:p w:rsidR="00DD7B7F" w:rsidRDefault="0052401C" w:rsidP="00DD7B7F">
      <w:r>
        <w:t xml:space="preserve">Say, </w:t>
      </w:r>
      <w:r w:rsidR="00960BDC">
        <w:t>“</w:t>
      </w:r>
      <w:r w:rsidR="00D9022D">
        <w:t xml:space="preserve">Flight </w:t>
      </w:r>
      <w:r>
        <w:t xml:space="preserve">will not benefit you, if you </w:t>
      </w:r>
      <w:r w:rsidR="00C8757C">
        <w:t xml:space="preserve">flee </w:t>
      </w:r>
      <w:r>
        <w:t>from death or killing</w:t>
      </w:r>
      <w:r w:rsidR="00573C4E">
        <w:t>, e</w:t>
      </w:r>
      <w:r>
        <w:t>ven t</w:t>
      </w:r>
      <w:r>
        <w:rPr>
          <w:rFonts w:ascii="Calibri" w:hAnsi="Calibri" w:cs="Calibri"/>
        </w:rPr>
        <w:t xml:space="preserve">hen you will be given only </w:t>
      </w:r>
      <w:r w:rsidR="00573C4E">
        <w:rPr>
          <w:rFonts w:ascii="Calibri" w:hAnsi="Calibri" w:cs="Calibri"/>
        </w:rPr>
        <w:t xml:space="preserve">brief </w:t>
      </w:r>
      <w:r>
        <w:rPr>
          <w:rFonts w:ascii="Calibri" w:hAnsi="Calibri" w:cs="Calibri"/>
        </w:rPr>
        <w:t>enjoyment.</w:t>
      </w:r>
      <w:r w:rsidR="00960BDC">
        <w:rPr>
          <w:rFonts w:ascii="Calibri" w:hAnsi="Calibri" w:cs="Calibri"/>
        </w:rPr>
        <w:t>”</w:t>
      </w:r>
    </w:p>
    <w:p w:rsidR="00DD7B7F" w:rsidRDefault="00BB7FF6" w:rsidP="00DD7B7F">
      <w:r>
        <w:t xml:space="preserve">Say, </w:t>
      </w:r>
      <w:r w:rsidR="00960BDC">
        <w:t>“</w:t>
      </w:r>
      <w:r w:rsidR="00573C4E">
        <w:t xml:space="preserve">Who is </w:t>
      </w:r>
      <w:r w:rsidR="00690831">
        <w:t xml:space="preserve">it who will shield you </w:t>
      </w:r>
      <w:r>
        <w:t xml:space="preserve">from God, if He </w:t>
      </w:r>
      <w:r w:rsidR="00573C4E">
        <w:t xml:space="preserve">intends </w:t>
      </w:r>
      <w:r>
        <w:t>adversity</w:t>
      </w:r>
      <w:r w:rsidR="00BC0444">
        <w:t xml:space="preserve"> for you</w:t>
      </w:r>
      <w:r>
        <w:t xml:space="preserve">, or </w:t>
      </w:r>
      <w:r w:rsidR="00573C4E">
        <w:t>intends mercy</w:t>
      </w:r>
      <w:r w:rsidR="00BC0444">
        <w:t xml:space="preserve"> for you</w:t>
      </w:r>
      <w:r>
        <w:t>?</w:t>
      </w:r>
      <w:r w:rsidR="00960BDC">
        <w:t>”</w:t>
      </w:r>
      <w:r>
        <w:t xml:space="preserve"> </w:t>
      </w:r>
      <w:r w:rsidR="00573C4E">
        <w:t>Beside</w:t>
      </w:r>
      <w:r w:rsidR="003E013B">
        <w:t>s</w:t>
      </w:r>
      <w:r w:rsidR="00573C4E">
        <w:t xml:space="preserve"> God, they will find for themselves</w:t>
      </w:r>
      <w:r w:rsidR="00E60964">
        <w:t xml:space="preserve"> </w:t>
      </w:r>
      <w:r w:rsidR="00573C4E">
        <w:t>neither friend nor helper.</w:t>
      </w:r>
    </w:p>
    <w:p w:rsidR="00DD7B7F" w:rsidRDefault="00FB7CEC" w:rsidP="00DD7B7F">
      <w:r>
        <w:t>God</w:t>
      </w:r>
      <w:r w:rsidR="00DD7B7F">
        <w:t xml:space="preserve"> </w:t>
      </w:r>
      <w:r w:rsidR="00573C4E">
        <w:t xml:space="preserve">already </w:t>
      </w:r>
      <w:r w:rsidR="00DD7B7F">
        <w:t>knows the hinderers among you</w:t>
      </w:r>
      <w:r w:rsidR="00D5745E">
        <w:t>,</w:t>
      </w:r>
      <w:r w:rsidR="00DD7B7F">
        <w:t xml:space="preserve"> and those who say to their </w:t>
      </w:r>
      <w:r w:rsidR="00D5745E">
        <w:t>brethren</w:t>
      </w:r>
      <w:r w:rsidR="00DD7B7F">
        <w:t xml:space="preserve">, </w:t>
      </w:r>
      <w:r w:rsidR="00960BDC">
        <w:t>“</w:t>
      </w:r>
      <w:r w:rsidR="00D5745E">
        <w:t>Come and join us.</w:t>
      </w:r>
      <w:r w:rsidR="00960BDC">
        <w:t>”</w:t>
      </w:r>
      <w:r w:rsidR="00DD7B7F">
        <w:t xml:space="preserve"> </w:t>
      </w:r>
      <w:r w:rsidR="000E755B">
        <w:t>Rarely do they mobilize for battle.</w:t>
      </w:r>
    </w:p>
    <w:p w:rsidR="00DD7B7F" w:rsidRDefault="00B64CC1" w:rsidP="00DD7B7F">
      <w:r>
        <w:t>Being s</w:t>
      </w:r>
      <w:r w:rsidR="0061117F">
        <w:t>tingy towards you.</w:t>
      </w:r>
      <w:r w:rsidR="00E60964">
        <w:t xml:space="preserve"> </w:t>
      </w:r>
      <w:r w:rsidR="00D9022D">
        <w:t>And w</w:t>
      </w:r>
      <w:r w:rsidR="0061117F">
        <w:t xml:space="preserve">hen fear </w:t>
      </w:r>
      <w:r w:rsidR="00E80102">
        <w:t>approaches</w:t>
      </w:r>
      <w:r w:rsidR="0061117F">
        <w:t xml:space="preserve">, you see them </w:t>
      </w:r>
      <w:r w:rsidR="00E80102">
        <w:t>staring at you</w:t>
      </w:r>
      <w:r w:rsidR="00B35F7F">
        <w:t>—</w:t>
      </w:r>
      <w:r w:rsidR="00E80102">
        <w:t>their eyes rolling</w:t>
      </w:r>
      <w:r w:rsidR="00B35F7F">
        <w:t>—</w:t>
      </w:r>
      <w:r w:rsidR="00E80102">
        <w:t xml:space="preserve">like someone fainting </w:t>
      </w:r>
      <w:r>
        <w:t xml:space="preserve">at </w:t>
      </w:r>
      <w:r w:rsidR="00E80102">
        <w:t>death</w:t>
      </w:r>
      <w:r w:rsidR="0061117F">
        <w:t xml:space="preserve">. </w:t>
      </w:r>
      <w:r>
        <w:t>Then, when panic is over</w:t>
      </w:r>
      <w:r w:rsidR="00E80102">
        <w:t>,</w:t>
      </w:r>
      <w:r w:rsidR="0061117F">
        <w:t xml:space="preserve"> </w:t>
      </w:r>
      <w:r w:rsidR="00244C36">
        <w:t xml:space="preserve">they </w:t>
      </w:r>
      <w:r>
        <w:t xml:space="preserve">whip </w:t>
      </w:r>
      <w:r w:rsidR="00244C36">
        <w:t>you with sharp tongues. They resent you any good</w:t>
      </w:r>
      <w:r w:rsidR="0061117F">
        <w:t>.</w:t>
      </w:r>
      <w:r w:rsidR="00244C36">
        <w:t xml:space="preserve"> These have </w:t>
      </w:r>
      <w:r w:rsidR="00690831">
        <w:t xml:space="preserve">never </w:t>
      </w:r>
      <w:r w:rsidR="00244C36">
        <w:t xml:space="preserve">believed, so God </w:t>
      </w:r>
      <w:r>
        <w:t xml:space="preserve">has </w:t>
      </w:r>
      <w:r w:rsidR="00244C36">
        <w:t>nullified their works</w:t>
      </w:r>
      <w:r w:rsidR="0053742D">
        <w:t xml:space="preserve">; </w:t>
      </w:r>
      <w:r w:rsidR="00205EA9">
        <w:t>a matter easy for God</w:t>
      </w:r>
      <w:r w:rsidR="00244C36">
        <w:t>.</w:t>
      </w:r>
    </w:p>
    <w:p w:rsidR="00DD7B7F" w:rsidRDefault="00DD7B7F" w:rsidP="00DD7B7F">
      <w:r>
        <w:t xml:space="preserve">They </w:t>
      </w:r>
      <w:r w:rsidR="0067578A">
        <w:t xml:space="preserve">assumed </w:t>
      </w:r>
      <w:r w:rsidR="001B2EB3">
        <w:t xml:space="preserve">that </w:t>
      </w:r>
      <w:r>
        <w:t xml:space="preserve">the </w:t>
      </w:r>
      <w:r w:rsidR="0067578A">
        <w:t xml:space="preserve">confederates </w:t>
      </w:r>
      <w:r w:rsidR="00977B3E">
        <w:t>had</w:t>
      </w:r>
      <w:r>
        <w:t xml:space="preserve"> not withdrawn. </w:t>
      </w:r>
      <w:r w:rsidR="000D4F1B">
        <w:t>But w</w:t>
      </w:r>
      <w:r w:rsidR="0067578A">
        <w:t>ere the confederates to</w:t>
      </w:r>
      <w:r w:rsidR="001B2EB3">
        <w:t xml:space="preserve"> advanc</w:t>
      </w:r>
      <w:r w:rsidR="0067578A">
        <w:t>e</w:t>
      </w:r>
      <w:r w:rsidR="001B2EB3">
        <w:t>, they would wish</w:t>
      </w:r>
      <w:r w:rsidR="00501882">
        <w:t xml:space="preserve"> </w:t>
      </w:r>
      <w:r w:rsidR="001B2EB3">
        <w:t xml:space="preserve">they were in the desert with the Bedouins, </w:t>
      </w:r>
      <w:r w:rsidR="0067578A">
        <w:t>inquiring about your news</w:t>
      </w:r>
      <w:r>
        <w:t xml:space="preserve">. </w:t>
      </w:r>
      <w:r w:rsidR="000D4F1B">
        <w:t>And i</w:t>
      </w:r>
      <w:r w:rsidR="00501882">
        <w:t xml:space="preserve">f they were </w:t>
      </w:r>
      <w:r w:rsidR="0067578A">
        <w:t xml:space="preserve">among </w:t>
      </w:r>
      <w:r w:rsidR="00501882">
        <w:t>you, they would have done little fighting.</w:t>
      </w:r>
    </w:p>
    <w:p w:rsidR="00DD7B7F" w:rsidRDefault="00FC653C" w:rsidP="00DD7B7F">
      <w:r>
        <w:t>You have an excellent example in the Messenger of God</w:t>
      </w:r>
      <w:r w:rsidR="00B73416">
        <w:t xml:space="preserve">; </w:t>
      </w:r>
      <w:r w:rsidR="00DD7B7F">
        <w:t>for anyone wh</w:t>
      </w:r>
      <w:r w:rsidR="00501882">
        <w:t>o</w:t>
      </w:r>
      <w:r w:rsidR="00DD7B7F">
        <w:t xml:space="preserve"> </w:t>
      </w:r>
      <w:r w:rsidR="00501882">
        <w:t xml:space="preserve">seeks </w:t>
      </w:r>
      <w:r w:rsidR="00FB7CEC">
        <w:t>God</w:t>
      </w:r>
      <w:r w:rsidR="00DD7B7F">
        <w:t xml:space="preserve"> and the Last Day</w:t>
      </w:r>
      <w:r>
        <w:t>,</w:t>
      </w:r>
      <w:r w:rsidR="00DD7B7F">
        <w:t xml:space="preserve"> and remembers </w:t>
      </w:r>
      <w:r w:rsidR="00FB7CEC">
        <w:t>God</w:t>
      </w:r>
      <w:r w:rsidR="00DD7B7F">
        <w:t xml:space="preserve"> </w:t>
      </w:r>
      <w:r w:rsidR="003E356D">
        <w:t>frequently</w:t>
      </w:r>
      <w:r w:rsidR="00DD7B7F">
        <w:t>.</w:t>
      </w:r>
    </w:p>
    <w:p w:rsidR="00DD7B7F" w:rsidRDefault="00B84227" w:rsidP="00DD7B7F">
      <w:r>
        <w:t>And w</w:t>
      </w:r>
      <w:r w:rsidR="008A323A">
        <w:t xml:space="preserve">hen the believers saw the </w:t>
      </w:r>
      <w:r w:rsidR="00C76471">
        <w:t>confederates</w:t>
      </w:r>
      <w:r w:rsidR="008A323A">
        <w:t xml:space="preserve">, they said, </w:t>
      </w:r>
      <w:r w:rsidR="00960BDC">
        <w:t>“</w:t>
      </w:r>
      <w:r w:rsidR="008A323A">
        <w:t xml:space="preserve">This is what God and His messenger </w:t>
      </w:r>
      <w:r w:rsidR="005152B6">
        <w:t xml:space="preserve">have </w:t>
      </w:r>
      <w:r w:rsidR="008A323A">
        <w:t>promised us</w:t>
      </w:r>
      <w:r w:rsidR="00977B3E">
        <w:t xml:space="preserve">; </w:t>
      </w:r>
      <w:r w:rsidR="003E356D">
        <w:t xml:space="preserve">and </w:t>
      </w:r>
      <w:r w:rsidR="008A323A">
        <w:t>God and His messenger</w:t>
      </w:r>
      <w:r w:rsidR="00C76471">
        <w:t xml:space="preserve"> </w:t>
      </w:r>
      <w:r w:rsidR="005152B6">
        <w:t xml:space="preserve">have </w:t>
      </w:r>
      <w:r w:rsidR="00690831">
        <w:t xml:space="preserve">told </w:t>
      </w:r>
      <w:r w:rsidR="00C76471">
        <w:t>the truth</w:t>
      </w:r>
      <w:r w:rsidR="008A323A">
        <w:t>.</w:t>
      </w:r>
      <w:r w:rsidR="00960BDC">
        <w:t>”</w:t>
      </w:r>
      <w:r w:rsidR="008A323A">
        <w:t xml:space="preserve"> </w:t>
      </w:r>
      <w:r w:rsidR="00690831">
        <w:t xml:space="preserve">And it </w:t>
      </w:r>
      <w:r w:rsidR="005152B6">
        <w:t xml:space="preserve">only </w:t>
      </w:r>
      <w:r w:rsidR="008A323A">
        <w:t>increased them in faith and submission.</w:t>
      </w:r>
    </w:p>
    <w:p w:rsidR="00DD7B7F" w:rsidRDefault="001912E4">
      <w:r>
        <w:t xml:space="preserve">Of </w:t>
      </w:r>
      <w:r w:rsidR="009D70E4">
        <w:t xml:space="preserve">the believers are men </w:t>
      </w:r>
      <w:r w:rsidR="00690831">
        <w:t xml:space="preserve">who are true to what they </w:t>
      </w:r>
      <w:r>
        <w:t>pledged to</w:t>
      </w:r>
      <w:r w:rsidR="00690831">
        <w:t xml:space="preserve"> God</w:t>
      </w:r>
      <w:r w:rsidR="009D70E4">
        <w:t>.</w:t>
      </w:r>
      <w:r w:rsidR="00690831">
        <w:t xml:space="preserve"> </w:t>
      </w:r>
      <w:r w:rsidR="009D70E4">
        <w:t>Some of them have fulfilled their vows</w:t>
      </w:r>
      <w:r w:rsidR="004E2FCD">
        <w:t>;</w:t>
      </w:r>
      <w:r w:rsidR="009D70E4">
        <w:t xml:space="preserve"> </w:t>
      </w:r>
      <w:r w:rsidR="00623AAB">
        <w:t xml:space="preserve">and </w:t>
      </w:r>
      <w:r w:rsidR="009D70E4">
        <w:t xml:space="preserve">some are </w:t>
      </w:r>
      <w:r w:rsidR="00826782">
        <w:t xml:space="preserve">still </w:t>
      </w:r>
      <w:r w:rsidR="009D70E4">
        <w:t>waiting, and never wavering.</w:t>
      </w:r>
    </w:p>
    <w:p w:rsidR="00DD7B7F" w:rsidRDefault="00EA3EF6" w:rsidP="00DD7B7F">
      <w:r>
        <w:t xml:space="preserve">That God may </w:t>
      </w:r>
      <w:r w:rsidR="005A6FB5">
        <w:t xml:space="preserve">reward </w:t>
      </w:r>
      <w:r>
        <w:t>the truthful for their truthfulness</w:t>
      </w:r>
      <w:r w:rsidR="004E2FCD">
        <w:t>;</w:t>
      </w:r>
      <w:r>
        <w:t xml:space="preserve"> and punish the hypocrites, if He wills, </w:t>
      </w:r>
      <w:r w:rsidR="00623AAB">
        <w:t>or pardon them</w:t>
      </w:r>
      <w:r>
        <w:t xml:space="preserve">. </w:t>
      </w:r>
      <w:r w:rsidR="005A6FB5">
        <w:t>God</w:t>
      </w:r>
      <w:r>
        <w:t xml:space="preserve"> is </w:t>
      </w:r>
      <w:r w:rsidR="00690831">
        <w:t>Forgiving</w:t>
      </w:r>
      <w:r w:rsidR="003E356D">
        <w:t xml:space="preserve"> and </w:t>
      </w:r>
      <w:r>
        <w:t>Merciful.</w:t>
      </w:r>
    </w:p>
    <w:p w:rsidR="00DD7B7F" w:rsidRDefault="005A6FB5" w:rsidP="00DD7B7F">
      <w:r>
        <w:t xml:space="preserve">God repelled </w:t>
      </w:r>
      <w:r w:rsidR="00623AAB">
        <w:t>the disbelievers</w:t>
      </w:r>
      <w:r>
        <w:t xml:space="preserve"> </w:t>
      </w:r>
      <w:r w:rsidR="00690831">
        <w:t xml:space="preserve">in </w:t>
      </w:r>
      <w:r w:rsidR="00623AAB">
        <w:t>their rage</w:t>
      </w:r>
      <w:r w:rsidR="00690831">
        <w:t xml:space="preserve">; they </w:t>
      </w:r>
      <w:r w:rsidR="00623AAB">
        <w:t xml:space="preserve">gained </w:t>
      </w:r>
      <w:r w:rsidR="00BD219A">
        <w:t xml:space="preserve">no advantage. </w:t>
      </w:r>
      <w:r>
        <w:t xml:space="preserve">God </w:t>
      </w:r>
      <w:r w:rsidR="00BD219A">
        <w:t xml:space="preserve">thus </w:t>
      </w:r>
      <w:r>
        <w:t xml:space="preserve">spared the believers combat. God is </w:t>
      </w:r>
      <w:r w:rsidR="001912E4">
        <w:t xml:space="preserve">Strong </w:t>
      </w:r>
      <w:r w:rsidR="00690831">
        <w:t xml:space="preserve">and </w:t>
      </w:r>
      <w:r w:rsidR="00BD219A">
        <w:t>Mighty</w:t>
      </w:r>
      <w:r>
        <w:t>.</w:t>
      </w:r>
    </w:p>
    <w:p w:rsidR="00DD7B7F" w:rsidRDefault="00022F27">
      <w:r>
        <w:lastRenderedPageBreak/>
        <w:t xml:space="preserve">And </w:t>
      </w:r>
      <w:r w:rsidR="00DD7B7F">
        <w:t xml:space="preserve">He </w:t>
      </w:r>
      <w:r w:rsidR="009B77B1">
        <w:t>brought down</w:t>
      </w:r>
      <w:r w:rsidR="009B77B1" w:rsidDel="009B77B1">
        <w:t xml:space="preserve"> </w:t>
      </w:r>
      <w:r w:rsidR="00676B0F">
        <w:t xml:space="preserve">from their strongholds </w:t>
      </w:r>
      <w:r w:rsidR="00DD7B7F">
        <w:t xml:space="preserve">those </w:t>
      </w:r>
      <w:r w:rsidR="00676B0F">
        <w:t xml:space="preserve">of the People of the Book who backed them, </w:t>
      </w:r>
      <w:r w:rsidR="00DD7B7F">
        <w:t xml:space="preserve">and </w:t>
      </w:r>
      <w:r w:rsidR="006139D1">
        <w:t xml:space="preserve">He </w:t>
      </w:r>
      <w:r w:rsidR="009B77B1">
        <w:t>threw</w:t>
      </w:r>
      <w:r w:rsidR="009B77B1" w:rsidDel="009B77B1">
        <w:t xml:space="preserve"> </w:t>
      </w:r>
      <w:r w:rsidR="00DD7B7F">
        <w:t>terror into their hearts</w:t>
      </w:r>
      <w:r w:rsidR="009B77B1">
        <w:t>. S</w:t>
      </w:r>
      <w:r w:rsidR="002F447D">
        <w:t xml:space="preserve">ome of them </w:t>
      </w:r>
      <w:r w:rsidR="00DD7B7F">
        <w:t xml:space="preserve">you killed, and </w:t>
      </w:r>
      <w:r w:rsidR="009B77B1">
        <w:t xml:space="preserve">others </w:t>
      </w:r>
      <w:r w:rsidR="002F447D">
        <w:t>you took captive</w:t>
      </w:r>
      <w:r w:rsidR="00DD7B7F">
        <w:t>.</w:t>
      </w:r>
    </w:p>
    <w:p w:rsidR="00DD7B7F" w:rsidRDefault="009B77B1" w:rsidP="00DD7B7F">
      <w:r>
        <w:t xml:space="preserve">And </w:t>
      </w:r>
      <w:r w:rsidR="00BD1C29">
        <w:t xml:space="preserve">He made you inherit their land, </w:t>
      </w:r>
      <w:r w:rsidR="00826782">
        <w:t xml:space="preserve">and </w:t>
      </w:r>
      <w:r w:rsidR="00BD1C29">
        <w:t xml:space="preserve">their homes, </w:t>
      </w:r>
      <w:r w:rsidR="00826782">
        <w:t xml:space="preserve">and </w:t>
      </w:r>
      <w:r w:rsidR="00BD1C29">
        <w:t xml:space="preserve">their </w:t>
      </w:r>
      <w:r w:rsidR="001A6ACB">
        <w:t>possessions</w:t>
      </w:r>
      <w:r w:rsidR="00BD1C29">
        <w:t xml:space="preserve">, </w:t>
      </w:r>
      <w:r w:rsidR="00D959B6">
        <w:t xml:space="preserve">and a region </w:t>
      </w:r>
      <w:r w:rsidR="00BD1C29">
        <w:t xml:space="preserve">you </w:t>
      </w:r>
      <w:r w:rsidR="00676B0F">
        <w:t xml:space="preserve">have </w:t>
      </w:r>
      <w:r w:rsidR="00BD1C29">
        <w:t xml:space="preserve">never stepped on. God </w:t>
      </w:r>
      <w:r w:rsidR="00D959B6">
        <w:t>has power over all things.</w:t>
      </w:r>
    </w:p>
    <w:p w:rsidR="00DD7B7F" w:rsidRDefault="00C73B64" w:rsidP="00DD7B7F">
      <w:r>
        <w:t xml:space="preserve">O </w:t>
      </w:r>
      <w:r w:rsidR="00D959B6">
        <w:t>Prophet</w:t>
      </w:r>
      <w:r w:rsidR="00D96B20">
        <w:t>! S</w:t>
      </w:r>
      <w:r>
        <w:t xml:space="preserve">ay to your wives, </w:t>
      </w:r>
      <w:r w:rsidR="00960BDC">
        <w:t>“</w:t>
      </w:r>
      <w:r>
        <w:t xml:space="preserve">If </w:t>
      </w:r>
      <w:r w:rsidR="00D959B6">
        <w:t xml:space="preserve">you desire </w:t>
      </w:r>
      <w:r w:rsidR="00826782">
        <w:t>the life of this world</w:t>
      </w:r>
      <w:r>
        <w:t xml:space="preserve"> and its </w:t>
      </w:r>
      <w:r w:rsidR="00D959B6">
        <w:t>finery</w:t>
      </w:r>
      <w:r>
        <w:t xml:space="preserve">, </w:t>
      </w:r>
      <w:r w:rsidR="00D959B6">
        <w:t xml:space="preserve">then let me compensate you, and release you </w:t>
      </w:r>
      <w:r w:rsidR="001A6ACB">
        <w:t>kindly</w:t>
      </w:r>
      <w:r>
        <w:t>.</w:t>
      </w:r>
    </w:p>
    <w:p w:rsidR="00DD7B7F" w:rsidRDefault="00F64D0E" w:rsidP="00DD7B7F">
      <w:r>
        <w:t>But if you desire God</w:t>
      </w:r>
      <w:r w:rsidR="00D959B6">
        <w:t xml:space="preserve">, </w:t>
      </w:r>
      <w:r>
        <w:t xml:space="preserve">His </w:t>
      </w:r>
      <w:r w:rsidR="009F290F">
        <w:t>Messenger</w:t>
      </w:r>
      <w:r>
        <w:t xml:space="preserve">, </w:t>
      </w:r>
      <w:r w:rsidR="00D96B20">
        <w:t xml:space="preserve">and </w:t>
      </w:r>
      <w:r>
        <w:t xml:space="preserve">the Home of the Hereafter, then God has prepared for the righteous among you a magnificent </w:t>
      </w:r>
      <w:r w:rsidR="00D96B20">
        <w:t>compensation</w:t>
      </w:r>
      <w:r>
        <w:t>.</w:t>
      </w:r>
      <w:r w:rsidR="00960BDC">
        <w:t>”</w:t>
      </w:r>
    </w:p>
    <w:p w:rsidR="00DD7B7F" w:rsidRDefault="00696E9A" w:rsidP="00DD7B7F">
      <w:r>
        <w:t xml:space="preserve">O wives of the </w:t>
      </w:r>
      <w:r w:rsidR="00C0458B">
        <w:t>P</w:t>
      </w:r>
      <w:r>
        <w:t>rophet</w:t>
      </w:r>
      <w:r w:rsidR="00D96B20">
        <w:t xml:space="preserve">! Whoever of you </w:t>
      </w:r>
      <w:r>
        <w:t xml:space="preserve">commits </w:t>
      </w:r>
      <w:r w:rsidR="009B27DB">
        <w:t xml:space="preserve">a proven </w:t>
      </w:r>
      <w:r>
        <w:t>indecency,</w:t>
      </w:r>
      <w:r w:rsidR="009B27DB">
        <w:t xml:space="preserve"> </w:t>
      </w:r>
      <w:r w:rsidR="00D96B20">
        <w:t xml:space="preserve">the </w:t>
      </w:r>
      <w:r>
        <w:t xml:space="preserve">punishment </w:t>
      </w:r>
      <w:r w:rsidR="00826782">
        <w:t xml:space="preserve">for her </w:t>
      </w:r>
      <w:r>
        <w:t>will be doubled</w:t>
      </w:r>
      <w:r w:rsidR="004B2C81">
        <w:t>.</w:t>
      </w:r>
      <w:r w:rsidR="009B27DB">
        <w:t xml:space="preserve"> </w:t>
      </w:r>
      <w:r w:rsidR="00D96B20">
        <w:t>And that would be easy for God</w:t>
      </w:r>
      <w:r w:rsidR="004B2C81">
        <w:t>.</w:t>
      </w:r>
    </w:p>
    <w:p w:rsidR="00DD7B7F" w:rsidRDefault="00C83B45" w:rsidP="00DD7B7F">
      <w:r>
        <w:t xml:space="preserve">But whoever of you </w:t>
      </w:r>
      <w:r w:rsidR="00951960">
        <w:t xml:space="preserve">remains </w:t>
      </w:r>
      <w:r>
        <w:t>obedient to God and His Messenger, and acts righteously, We will give her a double reward</w:t>
      </w:r>
      <w:r w:rsidR="00676B0F">
        <w:t xml:space="preserve">; and </w:t>
      </w:r>
      <w:r>
        <w:t>We have prepared for her a generous provision.</w:t>
      </w:r>
    </w:p>
    <w:p w:rsidR="00DD7B7F" w:rsidRDefault="005917D8" w:rsidP="00DD7B7F">
      <w:r>
        <w:t xml:space="preserve">O wives of the </w:t>
      </w:r>
      <w:r w:rsidR="00951960">
        <w:t>Prophet</w:t>
      </w:r>
      <w:r w:rsidR="00676B0F">
        <w:t>!</w:t>
      </w:r>
      <w:r w:rsidR="00951960">
        <w:t xml:space="preserve"> </w:t>
      </w:r>
      <w:r w:rsidR="00D96B20">
        <w:t>Y</w:t>
      </w:r>
      <w:r w:rsidR="00676B0F">
        <w:t xml:space="preserve">ou </w:t>
      </w:r>
      <w:r>
        <w:t xml:space="preserve">are not </w:t>
      </w:r>
      <w:r w:rsidR="00951960">
        <w:t xml:space="preserve">like </w:t>
      </w:r>
      <w:r>
        <w:t xml:space="preserve">any other women, </w:t>
      </w:r>
      <w:r w:rsidR="00951960">
        <w:t>if you observe piety</w:t>
      </w:r>
      <w:r>
        <w:t xml:space="preserve">. </w:t>
      </w:r>
      <w:r w:rsidR="00951960">
        <w:t>So d</w:t>
      </w:r>
      <w:r>
        <w:t>o not speak too softly, lest the sick at heart lust</w:t>
      </w:r>
      <w:r w:rsidR="00951960">
        <w:t>s</w:t>
      </w:r>
      <w:r>
        <w:t xml:space="preserve"> after you, but speak in an appropriate manner.</w:t>
      </w:r>
    </w:p>
    <w:p w:rsidR="00DD7B7F" w:rsidRDefault="00676B0F" w:rsidP="00DD7B7F">
      <w:r>
        <w:t xml:space="preserve">And settle </w:t>
      </w:r>
      <w:r w:rsidR="005917D8">
        <w:t>in your homes</w:t>
      </w:r>
      <w:r w:rsidR="004E2FCD">
        <w:t>;</w:t>
      </w:r>
      <w:r w:rsidR="00012494">
        <w:t xml:space="preserve"> and do not display yourselves, </w:t>
      </w:r>
      <w:r w:rsidR="00012494">
        <w:rPr>
          <w:rFonts w:ascii="Calibri" w:hAnsi="Calibri" w:cs="Calibri"/>
        </w:rPr>
        <w:t xml:space="preserve">as in the </w:t>
      </w:r>
      <w:r w:rsidR="00DD4347">
        <w:t xml:space="preserve">former </w:t>
      </w:r>
      <w:r w:rsidR="00D96B20">
        <w:t xml:space="preserve">days </w:t>
      </w:r>
      <w:r w:rsidR="00012494">
        <w:rPr>
          <w:rFonts w:ascii="Calibri" w:hAnsi="Calibri" w:cs="Calibri"/>
        </w:rPr>
        <w:t xml:space="preserve">of ignorance. </w:t>
      </w:r>
      <w:r w:rsidR="0024602C">
        <w:rPr>
          <w:rFonts w:ascii="Calibri" w:hAnsi="Calibri" w:cs="Calibri"/>
        </w:rPr>
        <w:t>And p</w:t>
      </w:r>
      <w:r w:rsidR="00DD4347">
        <w:t xml:space="preserve">erform </w:t>
      </w:r>
      <w:r w:rsidR="00DD4347">
        <w:rPr>
          <w:rFonts w:ascii="Calibri" w:hAnsi="Calibri" w:cs="Calibri"/>
        </w:rPr>
        <w:t>the</w:t>
      </w:r>
      <w:r w:rsidR="00012494">
        <w:rPr>
          <w:rFonts w:ascii="Calibri" w:hAnsi="Calibri" w:cs="Calibri"/>
        </w:rPr>
        <w:t xml:space="preserve"> prayer, </w:t>
      </w:r>
      <w:r>
        <w:rPr>
          <w:rFonts w:ascii="Calibri" w:hAnsi="Calibri" w:cs="Calibri"/>
        </w:rPr>
        <w:t xml:space="preserve">and </w:t>
      </w:r>
      <w:r w:rsidR="00012494">
        <w:rPr>
          <w:rFonts w:ascii="Calibri" w:hAnsi="Calibri" w:cs="Calibri"/>
        </w:rPr>
        <w:t xml:space="preserve">give regular charity, </w:t>
      </w:r>
      <w:r w:rsidR="00012494">
        <w:t xml:space="preserve">and obey God and His </w:t>
      </w:r>
      <w:r w:rsidR="00DD4347">
        <w:t>Messenger</w:t>
      </w:r>
      <w:r w:rsidR="00012494">
        <w:t>.</w:t>
      </w:r>
      <w:r w:rsidR="00DD4347">
        <w:t xml:space="preserve"> </w:t>
      </w:r>
      <w:r w:rsidR="00012494">
        <w:t xml:space="preserve">God desires to remove all impurity from you, </w:t>
      </w:r>
      <w:r w:rsidR="00B85B3F">
        <w:t xml:space="preserve">O </w:t>
      </w:r>
      <w:r w:rsidR="00012494">
        <w:t xml:space="preserve">People of the </w:t>
      </w:r>
      <w:r w:rsidR="00DA0825">
        <w:t>Household</w:t>
      </w:r>
      <w:r w:rsidR="00012494">
        <w:t xml:space="preserve">, and to purify you </w:t>
      </w:r>
      <w:r>
        <w:t>thoroughly</w:t>
      </w:r>
      <w:r w:rsidR="00012494">
        <w:t>.</w:t>
      </w:r>
    </w:p>
    <w:p w:rsidR="00DD7B7F" w:rsidRDefault="00B85B3F" w:rsidP="00DD7B7F">
      <w:r>
        <w:t xml:space="preserve">And </w:t>
      </w:r>
      <w:r w:rsidR="00B85B21">
        <w:t xml:space="preserve">remember </w:t>
      </w:r>
      <w:r>
        <w:t>what is recited in your homes of God's revelations and wisdom. God is Kind</w:t>
      </w:r>
      <w:r w:rsidR="00676B0F">
        <w:t xml:space="preserve"> and</w:t>
      </w:r>
      <w:r>
        <w:t xml:space="preserve"> </w:t>
      </w:r>
      <w:r w:rsidR="00826782">
        <w:t>Informed</w:t>
      </w:r>
      <w:r>
        <w:t>.</w:t>
      </w:r>
    </w:p>
    <w:p w:rsidR="00DD7B7F" w:rsidRDefault="00DD7B7F" w:rsidP="00DD7B7F">
      <w:r>
        <w:t xml:space="preserve">Muslim men and Muslim women, believing men and believing women, obedient men and obedient women, truthful men and truthful women, patient men and patient women, humble men and humble women, charitable men and charitable women, fasting men and fasting women, men who guard their </w:t>
      </w:r>
      <w:r w:rsidR="00B85B3F">
        <w:t>chastity</w:t>
      </w:r>
      <w:r>
        <w:t xml:space="preserve"> and women </w:t>
      </w:r>
      <w:r w:rsidR="00EA2100">
        <w:t xml:space="preserve">who </w:t>
      </w:r>
      <w:r w:rsidR="00B85B3F">
        <w:t>guard</w:t>
      </w:r>
      <w:r>
        <w:t xml:space="preserve">, men who remember </w:t>
      </w:r>
      <w:r w:rsidR="00FB7CEC">
        <w:t>God</w:t>
      </w:r>
      <w:r>
        <w:t xml:space="preserve"> </w:t>
      </w:r>
      <w:r w:rsidR="00DE3666">
        <w:t>frequently a</w:t>
      </w:r>
      <w:r>
        <w:t xml:space="preserve">nd women who </w:t>
      </w:r>
      <w:r w:rsidR="00DE3666">
        <w:t>remember</w:t>
      </w:r>
      <w:r w:rsidR="00B35F7F">
        <w:t>—</w:t>
      </w:r>
      <w:r w:rsidR="00FB7CEC">
        <w:t>God</w:t>
      </w:r>
      <w:r>
        <w:t xml:space="preserve"> has prepared </w:t>
      </w:r>
      <w:r w:rsidR="00DE3666">
        <w:t>for them a pardon</w:t>
      </w:r>
      <w:r w:rsidR="001228FE">
        <w:t>,</w:t>
      </w:r>
      <w:r>
        <w:t xml:space="preserve"> and a</w:t>
      </w:r>
      <w:r w:rsidR="00B85B21">
        <w:t>n</w:t>
      </w:r>
      <w:r>
        <w:t xml:space="preserve"> </w:t>
      </w:r>
      <w:r w:rsidR="00B85B21">
        <w:t xml:space="preserve">immense </w:t>
      </w:r>
      <w:r>
        <w:t>reward.</w:t>
      </w:r>
    </w:p>
    <w:p w:rsidR="00DD7B7F" w:rsidRDefault="00DD7B7F" w:rsidP="00DD7B7F">
      <w:r>
        <w:t xml:space="preserve">It is not for </w:t>
      </w:r>
      <w:r w:rsidR="006B7B21">
        <w:t>any believer,</w:t>
      </w:r>
      <w:r>
        <w:t xml:space="preserve"> man </w:t>
      </w:r>
      <w:r w:rsidR="006B7B21">
        <w:t xml:space="preserve">or </w:t>
      </w:r>
      <w:r>
        <w:t xml:space="preserve">woman, when </w:t>
      </w:r>
      <w:r w:rsidR="00FB7CEC">
        <w:t>God</w:t>
      </w:r>
      <w:r>
        <w:t xml:space="preserve"> and His Messenger </w:t>
      </w:r>
      <w:r w:rsidR="00E424F5">
        <w:t xml:space="preserve">have </w:t>
      </w:r>
      <w:r w:rsidR="006B7B21">
        <w:t>decide</w:t>
      </w:r>
      <w:r w:rsidR="00E424F5">
        <w:t>d</w:t>
      </w:r>
      <w:r w:rsidR="006B7B21">
        <w:t xml:space="preserve"> </w:t>
      </w:r>
      <w:r w:rsidR="00824226">
        <w:t>a</w:t>
      </w:r>
      <w:r w:rsidR="006B7B21">
        <w:t xml:space="preserve"> </w:t>
      </w:r>
      <w:r>
        <w:t xml:space="preserve">matter, </w:t>
      </w:r>
      <w:r w:rsidR="00E76C49">
        <w:rPr>
          <w:rFonts w:ascii="Calibri" w:hAnsi="Calibri" w:cs="Calibri"/>
        </w:rPr>
        <w:t xml:space="preserve">to have </w:t>
      </w:r>
      <w:r w:rsidR="005C770C">
        <w:rPr>
          <w:rFonts w:ascii="Calibri" w:hAnsi="Calibri" w:cs="Calibri"/>
        </w:rPr>
        <w:t xml:space="preserve">liberty of choice in </w:t>
      </w:r>
      <w:r w:rsidR="00824226">
        <w:t>their decision</w:t>
      </w:r>
      <w:r>
        <w:t>.</w:t>
      </w:r>
      <w:r w:rsidR="00E76C49">
        <w:t xml:space="preserve"> Whoever disobeys God and His Messenger</w:t>
      </w:r>
      <w:r w:rsidR="00B74AF5">
        <w:t xml:space="preserve"> </w:t>
      </w:r>
      <w:r w:rsidR="00E76C49">
        <w:t>has gone far astray.</w:t>
      </w:r>
    </w:p>
    <w:p w:rsidR="005211B3" w:rsidRDefault="005A1B4E" w:rsidP="00DD7B7F">
      <w:r>
        <w:lastRenderedPageBreak/>
        <w:t>When you said to him whom God had blessed</w:t>
      </w:r>
      <w:r w:rsidR="00E50303">
        <w:t xml:space="preserve">, and </w:t>
      </w:r>
      <w:r w:rsidR="003F6CD0">
        <w:t xml:space="preserve">you </w:t>
      </w:r>
      <w:r w:rsidR="00FC1E78">
        <w:t xml:space="preserve">had </w:t>
      </w:r>
      <w:r w:rsidR="00E50303">
        <w:t>favored</w:t>
      </w:r>
      <w:r w:rsidR="00E76C49">
        <w:t xml:space="preserve">, </w:t>
      </w:r>
      <w:r w:rsidR="00960BDC">
        <w:t>“</w:t>
      </w:r>
      <w:r w:rsidR="00E76C49">
        <w:t>Keep your wife to yourself</w:t>
      </w:r>
      <w:r w:rsidR="003F6CD0">
        <w:t>,</w:t>
      </w:r>
      <w:r w:rsidR="00E76C49">
        <w:t xml:space="preserve"> and </w:t>
      </w:r>
      <w:r w:rsidR="00E50303">
        <w:t>fear God</w:t>
      </w:r>
      <w:r w:rsidR="00A44C92">
        <w:t>.</w:t>
      </w:r>
      <w:r w:rsidR="00960BDC">
        <w:t>”</w:t>
      </w:r>
      <w:r w:rsidR="00E76C49">
        <w:t xml:space="preserve"> </w:t>
      </w:r>
      <w:r w:rsidR="00A44C92">
        <w:t>But you hid</w:t>
      </w:r>
      <w:r w:rsidR="00E50303">
        <w:t xml:space="preserve"> within yourself what God was to reveal</w:t>
      </w:r>
      <w:r w:rsidR="00A44C92">
        <w:t>. And</w:t>
      </w:r>
      <w:r w:rsidR="00E50303">
        <w:t xml:space="preserve"> you feared the </w:t>
      </w:r>
      <w:r w:rsidR="003F6CD0">
        <w:t>people</w:t>
      </w:r>
      <w:r w:rsidR="00604575">
        <w:t>,</w:t>
      </w:r>
      <w:r w:rsidR="00604575" w:rsidRPr="00604575">
        <w:t xml:space="preserve"> </w:t>
      </w:r>
      <w:r w:rsidR="00604575">
        <w:t>but it was God you were supposed to fear</w:t>
      </w:r>
      <w:r w:rsidR="00E76C49">
        <w:t xml:space="preserve">. </w:t>
      </w:r>
      <w:r w:rsidR="00FC1E78">
        <w:t>Then</w:t>
      </w:r>
      <w:r w:rsidR="00E52C49">
        <w:t>,</w:t>
      </w:r>
      <w:r w:rsidR="00FC1E78">
        <w:t xml:space="preserve"> w</w:t>
      </w:r>
      <w:r w:rsidR="005211B3">
        <w:t xml:space="preserve">hen </w:t>
      </w:r>
      <w:r w:rsidR="00FC1E78">
        <w:t xml:space="preserve">Zaid </w:t>
      </w:r>
      <w:r w:rsidR="005211B3">
        <w:t xml:space="preserve">ended his relationship with her, We </w:t>
      </w:r>
      <w:r w:rsidR="003F6CD0">
        <w:t>gave her</w:t>
      </w:r>
      <w:r w:rsidR="003C6D07">
        <w:t xml:space="preserve"> to you</w:t>
      </w:r>
      <w:r w:rsidR="003F6CD0">
        <w:t xml:space="preserve"> in</w:t>
      </w:r>
      <w:r w:rsidR="003C6D07">
        <w:t xml:space="preserve"> </w:t>
      </w:r>
      <w:r w:rsidR="003F6CD0">
        <w:t>marriage</w:t>
      </w:r>
      <w:r w:rsidR="005211B3">
        <w:t xml:space="preserve">, that there may be </w:t>
      </w:r>
      <w:r w:rsidR="003F6CD0">
        <w:t xml:space="preserve">no </w:t>
      </w:r>
      <w:r w:rsidR="00604575">
        <w:t xml:space="preserve">restriction </w:t>
      </w:r>
      <w:r w:rsidR="005211B3">
        <w:t xml:space="preserve">for believers </w:t>
      </w:r>
      <w:r w:rsidR="003F6CD0">
        <w:t>regarding</w:t>
      </w:r>
      <w:r w:rsidR="005211B3">
        <w:t xml:space="preserve"> </w:t>
      </w:r>
      <w:r w:rsidR="003F6CD0">
        <w:t xml:space="preserve">the </w:t>
      </w:r>
      <w:r w:rsidR="005211B3">
        <w:t xml:space="preserve">wives of their adopted sons, </w:t>
      </w:r>
      <w:r w:rsidR="003F6CD0">
        <w:t>when</w:t>
      </w:r>
      <w:r w:rsidR="005211B3">
        <w:t xml:space="preserve"> their relationship has ended. </w:t>
      </w:r>
      <w:r w:rsidR="00604575">
        <w:t xml:space="preserve">The command of God </w:t>
      </w:r>
      <w:r w:rsidR="003C6D07">
        <w:t>was fulfilled</w:t>
      </w:r>
      <w:r w:rsidR="003F6CD0">
        <w:t>.</w:t>
      </w:r>
    </w:p>
    <w:p w:rsidR="00DD7B7F" w:rsidRDefault="0092037A" w:rsidP="00DD7B7F">
      <w:r>
        <w:t xml:space="preserve">There is no blame on the Prophet </w:t>
      </w:r>
      <w:r w:rsidR="00604575">
        <w:t xml:space="preserve">regarding </w:t>
      </w:r>
      <w:r w:rsidR="00526B5F">
        <w:t xml:space="preserve">what God has ordained for him. Such </w:t>
      </w:r>
      <w:r w:rsidR="00546A41">
        <w:t>is</w:t>
      </w:r>
      <w:r w:rsidR="00526B5F">
        <w:t xml:space="preserve"> </w:t>
      </w:r>
      <w:r w:rsidR="00FC1E78">
        <w:t xml:space="preserve">the </w:t>
      </w:r>
      <w:r w:rsidR="00526B5F">
        <w:t xml:space="preserve">pattern </w:t>
      </w:r>
      <w:r w:rsidR="00FC1E78">
        <w:t xml:space="preserve">of God among </w:t>
      </w:r>
      <w:r w:rsidR="00526B5F">
        <w:t>those who passed before. The command of God is an absolute decree.</w:t>
      </w:r>
    </w:p>
    <w:p w:rsidR="00DD7B7F" w:rsidRDefault="002B3828" w:rsidP="00DD7B7F">
      <w:r>
        <w:t xml:space="preserve">Those who </w:t>
      </w:r>
      <w:r w:rsidR="00782412">
        <w:t xml:space="preserve">deliver </w:t>
      </w:r>
      <w:r>
        <w:t xml:space="preserve">the messages of God, and fear Him, and never fear anyone except God. </w:t>
      </w:r>
      <w:r w:rsidR="00143F14">
        <w:t xml:space="preserve">God is sufficient </w:t>
      </w:r>
      <w:r w:rsidR="00A44C92">
        <w:t xml:space="preserve">as a </w:t>
      </w:r>
      <w:r w:rsidR="003C6D07">
        <w:t>r</w:t>
      </w:r>
      <w:r w:rsidR="00A44C92">
        <w:t>eckoner</w:t>
      </w:r>
      <w:r w:rsidR="00143F14">
        <w:t>.</w:t>
      </w:r>
    </w:p>
    <w:p w:rsidR="00DD7B7F" w:rsidRDefault="00143F14" w:rsidP="00DD7B7F">
      <w:r>
        <w:t xml:space="preserve">Muhammad </w:t>
      </w:r>
      <w:r w:rsidR="009B3B29">
        <w:t xml:space="preserve">is </w:t>
      </w:r>
      <w:r>
        <w:t xml:space="preserve">not the father of any </w:t>
      </w:r>
      <w:r w:rsidR="00FC1E78">
        <w:t>of your men</w:t>
      </w:r>
      <w:r w:rsidR="004E2FCD">
        <w:t>;</w:t>
      </w:r>
      <w:r>
        <w:t xml:space="preserve"> but </w:t>
      </w:r>
      <w:r w:rsidR="004E2FCD">
        <w:t xml:space="preserve">he </w:t>
      </w:r>
      <w:r>
        <w:t xml:space="preserve">is the </w:t>
      </w:r>
      <w:r w:rsidR="00782412">
        <w:t xml:space="preserve">Messenger </w:t>
      </w:r>
      <w:r>
        <w:t>of God</w:t>
      </w:r>
      <w:r w:rsidR="00A44C92">
        <w:t>,</w:t>
      </w:r>
      <w:r>
        <w:t xml:space="preserve"> and the seal of the prophets. God </w:t>
      </w:r>
      <w:r w:rsidR="00E52C49">
        <w:t>is Cognizant of everything</w:t>
      </w:r>
      <w:r w:rsidR="00782412">
        <w:t>.</w:t>
      </w:r>
    </w:p>
    <w:p w:rsidR="00DD7B7F" w:rsidRDefault="00B243F7" w:rsidP="00DD7B7F">
      <w:r>
        <w:t>O you who believe</w:t>
      </w:r>
      <w:r w:rsidR="00FC1E78">
        <w:t>, r</w:t>
      </w:r>
      <w:r>
        <w:t xml:space="preserve">emember God </w:t>
      </w:r>
      <w:r w:rsidR="00A44C92">
        <w:t>with frequent remembrance</w:t>
      </w:r>
      <w:r>
        <w:t>.</w:t>
      </w:r>
    </w:p>
    <w:p w:rsidR="00DD7B7F" w:rsidRDefault="00DD7B7F" w:rsidP="00DD7B7F">
      <w:r>
        <w:t xml:space="preserve">And </w:t>
      </w:r>
      <w:r w:rsidR="00B243F7">
        <w:t>glorify</w:t>
      </w:r>
      <w:r>
        <w:t xml:space="preserve"> Him morning and </w:t>
      </w:r>
      <w:r w:rsidR="00B243F7">
        <w:t>evening</w:t>
      </w:r>
      <w:r>
        <w:t>.</w:t>
      </w:r>
    </w:p>
    <w:p w:rsidR="00DD7B7F" w:rsidRDefault="00BA3944" w:rsidP="00DD7B7F">
      <w:r>
        <w:t xml:space="preserve">It is He who reaches out to you, and His angels, </w:t>
      </w:r>
      <w:r w:rsidR="003C6D07">
        <w:t>to</w:t>
      </w:r>
      <w:r w:rsidR="00A44C92">
        <w:t xml:space="preserve"> </w:t>
      </w:r>
      <w:r w:rsidR="00FC1E78">
        <w:t xml:space="preserve">bring </w:t>
      </w:r>
      <w:r>
        <w:t xml:space="preserve">you out of darkness into the light. </w:t>
      </w:r>
      <w:r w:rsidR="00E52C49">
        <w:t xml:space="preserve">And </w:t>
      </w:r>
      <w:r>
        <w:t xml:space="preserve">He is </w:t>
      </w:r>
      <w:r w:rsidR="00782412">
        <w:t>Ever-</w:t>
      </w:r>
      <w:r>
        <w:t>Merciful towards the believers.</w:t>
      </w:r>
    </w:p>
    <w:p w:rsidR="00DD7B7F" w:rsidRDefault="0013656C" w:rsidP="00DD7B7F">
      <w:r>
        <w:t xml:space="preserve">Their greeting </w:t>
      </w:r>
      <w:r w:rsidR="003C6D07">
        <w:t xml:space="preserve">on </w:t>
      </w:r>
      <w:r>
        <w:t xml:space="preserve">the Day they meet Him </w:t>
      </w:r>
      <w:r w:rsidR="00782412">
        <w:t>is,</w:t>
      </w:r>
      <w:r w:rsidR="00782412" w:rsidDel="00782412">
        <w:t xml:space="preserve"> </w:t>
      </w:r>
      <w:r w:rsidR="00960BDC">
        <w:t>“</w:t>
      </w:r>
      <w:r>
        <w:t>Peace,</w:t>
      </w:r>
      <w:r w:rsidR="00960BDC">
        <w:t>”</w:t>
      </w:r>
      <w:r>
        <w:t xml:space="preserve"> and He has prepared for them a generous reward.</w:t>
      </w:r>
    </w:p>
    <w:p w:rsidR="00DD7B7F" w:rsidRDefault="0013656C" w:rsidP="00DD7B7F">
      <w:r>
        <w:t>O prophet</w:t>
      </w:r>
      <w:r w:rsidR="00A44C92">
        <w:t xml:space="preserve">! </w:t>
      </w:r>
      <w:r w:rsidR="00782412">
        <w:t xml:space="preserve">We </w:t>
      </w:r>
      <w:r>
        <w:t xml:space="preserve">have sent you as a witness, </w:t>
      </w:r>
      <w:r w:rsidR="004E2FCD">
        <w:t xml:space="preserve">and </w:t>
      </w:r>
      <w:r>
        <w:t>a bearer of good news, and a warner.</w:t>
      </w:r>
    </w:p>
    <w:p w:rsidR="00DD7B7F" w:rsidRDefault="0013656C" w:rsidP="00DD7B7F">
      <w:r>
        <w:t>And a caller towards God</w:t>
      </w:r>
      <w:r w:rsidR="003771E6">
        <w:t xml:space="preserve"> </w:t>
      </w:r>
      <w:r>
        <w:t xml:space="preserve">by His </w:t>
      </w:r>
      <w:r w:rsidR="00962B2C">
        <w:t>leave</w:t>
      </w:r>
      <w:r w:rsidR="004E2FCD">
        <w:t>,</w:t>
      </w:r>
      <w:r>
        <w:t xml:space="preserve"> and a</w:t>
      </w:r>
      <w:r w:rsidR="00E52C49">
        <w:t>n illuminating beacon</w:t>
      </w:r>
      <w:r>
        <w:t>.</w:t>
      </w:r>
    </w:p>
    <w:p w:rsidR="00962B2C" w:rsidRDefault="00962B2C" w:rsidP="00DD7B7F">
      <w:r>
        <w:t xml:space="preserve">And give the believers the good news that for them is a great reward. </w:t>
      </w:r>
    </w:p>
    <w:p w:rsidR="00DD7B7F" w:rsidRDefault="00FC1E78" w:rsidP="00DD7B7F">
      <w:r>
        <w:t>And d</w:t>
      </w:r>
      <w:r w:rsidR="0013656C">
        <w:t xml:space="preserve">o not obey the </w:t>
      </w:r>
      <w:r w:rsidR="003771E6">
        <w:t xml:space="preserve">blasphemers </w:t>
      </w:r>
      <w:r w:rsidR="0013656C">
        <w:t xml:space="preserve">and the hypocrites, </w:t>
      </w:r>
      <w:r>
        <w:t xml:space="preserve">and </w:t>
      </w:r>
      <w:r w:rsidR="0013656C">
        <w:t>ignore their insults</w:t>
      </w:r>
      <w:r w:rsidR="003771E6">
        <w:t>, and r</w:t>
      </w:r>
      <w:r w:rsidR="0013656C">
        <w:t>ely on God</w:t>
      </w:r>
      <w:r w:rsidR="003771E6">
        <w:t xml:space="preserve">. </w:t>
      </w:r>
      <w:r w:rsidR="0013656C">
        <w:t xml:space="preserve">God is </w:t>
      </w:r>
      <w:r w:rsidR="00DE636B">
        <w:t xml:space="preserve">a </w:t>
      </w:r>
      <w:r w:rsidR="0013656C">
        <w:t xml:space="preserve">sufficient </w:t>
      </w:r>
      <w:r w:rsidR="003C6D07">
        <w:t>p</w:t>
      </w:r>
      <w:r>
        <w:t>rotector</w:t>
      </w:r>
      <w:r w:rsidR="0013656C">
        <w:t>.</w:t>
      </w:r>
    </w:p>
    <w:p w:rsidR="002C7FB7" w:rsidRDefault="00DE636B" w:rsidP="00DD7B7F">
      <w:r>
        <w:t>O you who believe</w:t>
      </w:r>
      <w:r w:rsidR="00A44C92">
        <w:t>! W</w:t>
      </w:r>
      <w:r w:rsidR="00FC1E78">
        <w:t xml:space="preserve">hen </w:t>
      </w:r>
      <w:r>
        <w:t xml:space="preserve">you marry believing women, </w:t>
      </w:r>
      <w:r w:rsidR="00FC1E78">
        <w:t xml:space="preserve">but </w:t>
      </w:r>
      <w:r>
        <w:t xml:space="preserve">then divorce them before you have touched </w:t>
      </w:r>
      <w:r w:rsidR="002C7FB7">
        <w:t>them,</w:t>
      </w:r>
      <w:r>
        <w:t xml:space="preserve"> </w:t>
      </w:r>
      <w:r w:rsidR="002C7FB7">
        <w:t>there is no waiting period for you to observe in respect to them; but compensate them, and release them in a graceful manner.</w:t>
      </w:r>
    </w:p>
    <w:p w:rsidR="00DD7B7F" w:rsidRDefault="0005098E" w:rsidP="00DD7B7F">
      <w:r>
        <w:t>O Prophet</w:t>
      </w:r>
      <w:r w:rsidR="00A44C92">
        <w:t>!</w:t>
      </w:r>
      <w:r>
        <w:t xml:space="preserve"> We have </w:t>
      </w:r>
      <w:r w:rsidR="00A44C92">
        <w:t>permitted to</w:t>
      </w:r>
      <w:r>
        <w:t xml:space="preserve"> you your wives </w:t>
      </w:r>
      <w:r w:rsidR="00A44C92">
        <w:t xml:space="preserve">to </w:t>
      </w:r>
      <w:r>
        <w:t xml:space="preserve">whom you have given their dowries, and those you </w:t>
      </w:r>
      <w:r w:rsidR="005760BF">
        <w:t>already have</w:t>
      </w:r>
      <w:r>
        <w:t>, as granted to you by God, and the d</w:t>
      </w:r>
      <w:r w:rsidR="00FA5271">
        <w:t>aughters of your paternal uncle</w:t>
      </w:r>
      <w:r>
        <w:t xml:space="preserve">, and the daughters of your paternal aunts, and </w:t>
      </w:r>
      <w:r>
        <w:lastRenderedPageBreak/>
        <w:t>the d</w:t>
      </w:r>
      <w:r w:rsidR="00FA5271">
        <w:t>aughters of your maternal uncle</w:t>
      </w:r>
      <w:r>
        <w:t xml:space="preserve">, and the daughters of your maternal aunts who emigrated with you, and a believing woman </w:t>
      </w:r>
      <w:r w:rsidR="009B5F4F">
        <w:t>who has offered</w:t>
      </w:r>
      <w:r>
        <w:t xml:space="preserve"> herself to the Prophet, if the Prophet </w:t>
      </w:r>
      <w:r w:rsidR="009B5F4F">
        <w:t>desires</w:t>
      </w:r>
      <w:r>
        <w:t xml:space="preserve"> to marry her, exclusively for you, </w:t>
      </w:r>
      <w:r w:rsidR="009B5F4F">
        <w:t xml:space="preserve">and not </w:t>
      </w:r>
      <w:r w:rsidR="005760BF">
        <w:t xml:space="preserve">for </w:t>
      </w:r>
      <w:r w:rsidR="009B5F4F">
        <w:t>the believers</w:t>
      </w:r>
      <w:r>
        <w:t xml:space="preserve">. </w:t>
      </w:r>
      <w:r w:rsidR="009B5F4F">
        <w:t xml:space="preserve">We </w:t>
      </w:r>
      <w:r w:rsidR="000116BD">
        <w:t>know</w:t>
      </w:r>
      <w:r w:rsidR="009B5F4F">
        <w:t xml:space="preserve"> what We </w:t>
      </w:r>
      <w:r w:rsidR="005760BF">
        <w:t xml:space="preserve">have </w:t>
      </w:r>
      <w:r w:rsidR="009B5F4F">
        <w:t xml:space="preserve">ordained </w:t>
      </w:r>
      <w:r w:rsidR="003C6D07">
        <w:t xml:space="preserve">for </w:t>
      </w:r>
      <w:r w:rsidR="009B5F4F">
        <w:t xml:space="preserve">them </w:t>
      </w:r>
      <w:r w:rsidR="005760BF">
        <w:t xml:space="preserve">regarding </w:t>
      </w:r>
      <w:r w:rsidR="009B5F4F">
        <w:t xml:space="preserve">their wives and </w:t>
      </w:r>
      <w:r w:rsidR="005760BF">
        <w:t xml:space="preserve">those </w:t>
      </w:r>
      <w:r w:rsidR="009B5F4F">
        <w:t xml:space="preserve">their </w:t>
      </w:r>
      <w:r w:rsidR="005760BF">
        <w:t>right-</w:t>
      </w:r>
      <w:r w:rsidR="009B5F4F">
        <w:t>hands possess</w:t>
      </w:r>
      <w:r w:rsidR="00E5288E">
        <w:t xml:space="preserve">. This is to spare you any </w:t>
      </w:r>
      <w:r w:rsidR="005760BF">
        <w:t>difficulty</w:t>
      </w:r>
      <w:r w:rsidR="009B5F4F">
        <w:t>. God is Forgiving</w:t>
      </w:r>
      <w:r w:rsidR="005760BF">
        <w:t xml:space="preserve"> and </w:t>
      </w:r>
      <w:r w:rsidR="009B5F4F">
        <w:t>Merciful.</w:t>
      </w:r>
    </w:p>
    <w:p w:rsidR="00DD7B7F" w:rsidRDefault="000F24B3" w:rsidP="00DD7B7F">
      <w:r>
        <w:t xml:space="preserve">You may </w:t>
      </w:r>
      <w:r w:rsidR="005760BF">
        <w:t xml:space="preserve">defer </w:t>
      </w:r>
      <w:r>
        <w:t xml:space="preserve">any of them you wish, and receive any of them you wish. </w:t>
      </w:r>
      <w:r w:rsidR="005760BF">
        <w:t xml:space="preserve">Should you desire any of those you had </w:t>
      </w:r>
      <w:r w:rsidR="00A2358F">
        <w:t>deferred</w:t>
      </w:r>
      <w:r>
        <w:t xml:space="preserve">, </w:t>
      </w:r>
      <w:r w:rsidR="002C7FB7">
        <w:t>there is no blame on you</w:t>
      </w:r>
      <w:r>
        <w:t xml:space="preserve">. </w:t>
      </w:r>
      <w:r w:rsidR="00A2358F">
        <w:rPr>
          <w:rFonts w:ascii="Calibri" w:hAnsi="Calibri" w:cs="Calibri"/>
        </w:rPr>
        <w:t>T</w:t>
      </w:r>
      <w:r w:rsidR="007A049E">
        <w:rPr>
          <w:rFonts w:ascii="Calibri" w:hAnsi="Calibri" w:cs="Calibri"/>
        </w:rPr>
        <w:t xml:space="preserve">his </w:t>
      </w:r>
      <w:r w:rsidR="00A2358F">
        <w:rPr>
          <w:rFonts w:ascii="Calibri" w:hAnsi="Calibri" w:cs="Calibri"/>
        </w:rPr>
        <w:t>is more proper</w:t>
      </w:r>
      <w:r w:rsidR="007A049E">
        <w:rPr>
          <w:rFonts w:ascii="Calibri" w:hAnsi="Calibri" w:cs="Calibri"/>
        </w:rPr>
        <w:t xml:space="preserve">, </w:t>
      </w:r>
      <w:r w:rsidR="00A2358F">
        <w:rPr>
          <w:rFonts w:ascii="Calibri" w:hAnsi="Calibri" w:cs="Calibri"/>
        </w:rPr>
        <w:t xml:space="preserve">so that </w:t>
      </w:r>
      <w:r w:rsidR="007A049E">
        <w:rPr>
          <w:rFonts w:ascii="Calibri" w:hAnsi="Calibri" w:cs="Calibri"/>
        </w:rPr>
        <w:t xml:space="preserve">they will be comforted, </w:t>
      </w:r>
      <w:r w:rsidR="002C7FB7">
        <w:rPr>
          <w:rFonts w:ascii="Calibri" w:hAnsi="Calibri" w:cs="Calibri"/>
        </w:rPr>
        <w:t xml:space="preserve">and </w:t>
      </w:r>
      <w:r w:rsidR="00A2358F">
        <w:rPr>
          <w:rFonts w:ascii="Calibri" w:hAnsi="Calibri" w:cs="Calibri"/>
        </w:rPr>
        <w:t>not be grieved</w:t>
      </w:r>
      <w:r w:rsidR="007A049E">
        <w:rPr>
          <w:rFonts w:ascii="Calibri" w:hAnsi="Calibri" w:cs="Calibri"/>
        </w:rPr>
        <w:t>, and</w:t>
      </w:r>
      <w:r w:rsidR="00881DD7">
        <w:rPr>
          <w:rFonts w:ascii="Calibri" w:hAnsi="Calibri" w:cs="Calibri"/>
        </w:rPr>
        <w:t xml:space="preserve"> </w:t>
      </w:r>
      <w:r w:rsidR="007A049E">
        <w:rPr>
          <w:rFonts w:ascii="Calibri" w:hAnsi="Calibri" w:cs="Calibri"/>
        </w:rPr>
        <w:t xml:space="preserve">be content with what you </w:t>
      </w:r>
      <w:r w:rsidR="00A2358F">
        <w:rPr>
          <w:rFonts w:ascii="Calibri" w:hAnsi="Calibri" w:cs="Calibri"/>
        </w:rPr>
        <w:t xml:space="preserve">have </w:t>
      </w:r>
      <w:r w:rsidR="007A049E">
        <w:rPr>
          <w:rFonts w:ascii="Calibri" w:hAnsi="Calibri" w:cs="Calibri"/>
        </w:rPr>
        <w:t>give</w:t>
      </w:r>
      <w:r w:rsidR="00A2358F">
        <w:rPr>
          <w:rFonts w:ascii="Calibri" w:hAnsi="Calibri" w:cs="Calibri"/>
        </w:rPr>
        <w:t>n</w:t>
      </w:r>
      <w:r w:rsidR="007A049E">
        <w:rPr>
          <w:rFonts w:ascii="Calibri" w:hAnsi="Calibri" w:cs="Calibri"/>
        </w:rPr>
        <w:t xml:space="preserve"> </w:t>
      </w:r>
      <w:r w:rsidR="00A11CE2">
        <w:rPr>
          <w:rFonts w:ascii="Calibri" w:hAnsi="Calibri" w:cs="Calibri"/>
        </w:rPr>
        <w:t xml:space="preserve">each one of </w:t>
      </w:r>
      <w:r w:rsidR="007A049E">
        <w:rPr>
          <w:rFonts w:ascii="Calibri" w:hAnsi="Calibri" w:cs="Calibri"/>
        </w:rPr>
        <w:t xml:space="preserve">them. God knows what is </w:t>
      </w:r>
      <w:r w:rsidR="00E52C49">
        <w:rPr>
          <w:rFonts w:ascii="Calibri" w:hAnsi="Calibri" w:cs="Calibri"/>
        </w:rPr>
        <w:t xml:space="preserve">within </w:t>
      </w:r>
      <w:r w:rsidR="007A049E">
        <w:rPr>
          <w:rFonts w:ascii="Calibri" w:hAnsi="Calibri" w:cs="Calibri"/>
        </w:rPr>
        <w:t>your hearts</w:t>
      </w:r>
      <w:r w:rsidR="00A2358F">
        <w:rPr>
          <w:rFonts w:ascii="Calibri" w:hAnsi="Calibri" w:cs="Calibri"/>
        </w:rPr>
        <w:t xml:space="preserve">. </w:t>
      </w:r>
      <w:r w:rsidR="007A049E">
        <w:t xml:space="preserve">God is </w:t>
      </w:r>
      <w:r w:rsidR="009406F5">
        <w:t>Omniscient</w:t>
      </w:r>
      <w:r w:rsidR="00152C57">
        <w:t xml:space="preserve"> and</w:t>
      </w:r>
      <w:r w:rsidR="009406F5">
        <w:t xml:space="preserve"> </w:t>
      </w:r>
      <w:r w:rsidR="007C7CCA">
        <w:t>Clement</w:t>
      </w:r>
      <w:r w:rsidR="007A049E">
        <w:t>.</w:t>
      </w:r>
    </w:p>
    <w:p w:rsidR="00DD7B7F" w:rsidRDefault="00A2358F" w:rsidP="00DD7B7F">
      <w:r>
        <w:t xml:space="preserve">Beyond that, no other women are </w:t>
      </w:r>
      <w:r w:rsidR="002C7FB7">
        <w:t xml:space="preserve">permissible </w:t>
      </w:r>
      <w:r>
        <w:t>for you</w:t>
      </w:r>
      <w:r w:rsidR="00881DD7">
        <w:t xml:space="preserve">, nor </w:t>
      </w:r>
      <w:r w:rsidR="000F0379">
        <w:t xml:space="preserve">can you </w:t>
      </w:r>
      <w:r w:rsidR="00881DD7">
        <w:t xml:space="preserve">exchange them for other wives, even </w:t>
      </w:r>
      <w:r>
        <w:t xml:space="preserve">if </w:t>
      </w:r>
      <w:r w:rsidR="00881DD7">
        <w:t>you admire their beauty</w:t>
      </w:r>
      <w:r>
        <w:t xml:space="preserve">, </w:t>
      </w:r>
      <w:r w:rsidR="000F0379">
        <w:t>except those</w:t>
      </w:r>
      <w:r>
        <w:t xml:space="preserve"> </w:t>
      </w:r>
      <w:r w:rsidR="000F0379">
        <w:t>you already have</w:t>
      </w:r>
      <w:r w:rsidR="00881DD7">
        <w:t xml:space="preserve">. God </w:t>
      </w:r>
      <w:r w:rsidR="005E62CD">
        <w:t xml:space="preserve">is </w:t>
      </w:r>
      <w:r w:rsidR="003C6D07">
        <w:t xml:space="preserve">Watchful </w:t>
      </w:r>
      <w:r w:rsidR="005E62CD">
        <w:t>over all things.</w:t>
      </w:r>
    </w:p>
    <w:p w:rsidR="00DD7B7F" w:rsidRDefault="00DD7B7F" w:rsidP="00DD7B7F">
      <w:r>
        <w:t xml:space="preserve">O you who </w:t>
      </w:r>
      <w:r w:rsidR="00DF4F3C">
        <w:t>believe!</w:t>
      </w:r>
      <w:r>
        <w:t xml:space="preserve"> </w:t>
      </w:r>
      <w:r w:rsidR="00DF4F3C">
        <w:t>D</w:t>
      </w:r>
      <w:r>
        <w:t xml:space="preserve">o not enter the </w:t>
      </w:r>
      <w:r w:rsidR="00DF4F3C">
        <w:t>homes</w:t>
      </w:r>
      <w:r w:rsidR="001D1834">
        <w:t xml:space="preserve"> of the Prophet</w:t>
      </w:r>
      <w:r w:rsidR="004E2FCD">
        <w:t>,</w:t>
      </w:r>
      <w:r>
        <w:t xml:space="preserve"> </w:t>
      </w:r>
      <w:r w:rsidR="000F0379">
        <w:t xml:space="preserve">unless </w:t>
      </w:r>
      <w:r>
        <w:t xml:space="preserve">you are </w:t>
      </w:r>
      <w:r w:rsidR="00DF4F3C">
        <w:t xml:space="preserve">given permission </w:t>
      </w:r>
      <w:r w:rsidR="008E2894">
        <w:t xml:space="preserve">to </w:t>
      </w:r>
      <w:r w:rsidR="002C7FB7">
        <w:t>come for a meal</w:t>
      </w:r>
      <w:r w:rsidR="004E2FCD">
        <w:t>;</w:t>
      </w:r>
      <w:r w:rsidR="00745560">
        <w:t xml:space="preserve"> and </w:t>
      </w:r>
      <w:r w:rsidR="00505E96">
        <w:t>do not wait for its preparation</w:t>
      </w:r>
      <w:r>
        <w:t xml:space="preserve">. </w:t>
      </w:r>
      <w:r w:rsidR="00A44C92">
        <w:t>And</w:t>
      </w:r>
      <w:r w:rsidR="002C7FB7">
        <w:t xml:space="preserve"> w</w:t>
      </w:r>
      <w:r w:rsidR="000F0379">
        <w:t xml:space="preserve">hen you are invited, </w:t>
      </w:r>
      <w:r w:rsidR="002C7FB7">
        <w:t>go in</w:t>
      </w:r>
      <w:r w:rsidR="00505E96">
        <w:t xml:space="preserve">. </w:t>
      </w:r>
      <w:r w:rsidR="002C7FB7">
        <w:t>And w</w:t>
      </w:r>
      <w:r w:rsidR="00505E96">
        <w:t xml:space="preserve">hen you </w:t>
      </w:r>
      <w:r w:rsidR="002C7FB7">
        <w:t>have eaten</w:t>
      </w:r>
      <w:r>
        <w:t>, disperse</w:t>
      </w:r>
      <w:r w:rsidR="001D1834">
        <w:t xml:space="preserve">, </w:t>
      </w:r>
      <w:r w:rsidR="002C7FB7">
        <w:t xml:space="preserve">without </w:t>
      </w:r>
      <w:r w:rsidR="00505E96">
        <w:t>linger</w:t>
      </w:r>
      <w:r w:rsidR="001D1834">
        <w:t>ing</w:t>
      </w:r>
      <w:r>
        <w:t xml:space="preserve"> for conversation. </w:t>
      </w:r>
      <w:r w:rsidR="00505E96">
        <w:t xml:space="preserve">This </w:t>
      </w:r>
      <w:r w:rsidR="001D1834">
        <w:t xml:space="preserve">irritates </w:t>
      </w:r>
      <w:r w:rsidR="00505E96">
        <w:t xml:space="preserve">the </w:t>
      </w:r>
      <w:r w:rsidR="006C4F3B">
        <w:t>P</w:t>
      </w:r>
      <w:r w:rsidR="00505E96">
        <w:t>rophet</w:t>
      </w:r>
      <w:r w:rsidR="001D1834">
        <w:t>,</w:t>
      </w:r>
      <w:r w:rsidR="00505E96">
        <w:t xml:space="preserve"> </w:t>
      </w:r>
      <w:r w:rsidR="002C7FB7">
        <w:t>and he shies away from you</w:t>
      </w:r>
      <w:r w:rsidR="004E2FCD">
        <w:t>,</w:t>
      </w:r>
      <w:r w:rsidR="00745560">
        <w:t xml:space="preserve"> but </w:t>
      </w:r>
      <w:r w:rsidR="002C7FB7">
        <w:t>God does not shy away from the truth</w:t>
      </w:r>
      <w:r w:rsidR="00505E96">
        <w:t>.</w:t>
      </w:r>
      <w:r w:rsidR="003D3149">
        <w:t xml:space="preserve"> </w:t>
      </w:r>
      <w:r w:rsidR="002C7FB7">
        <w:t>And w</w:t>
      </w:r>
      <w:r w:rsidR="004F5347">
        <w:t>hen</w:t>
      </w:r>
      <w:r w:rsidR="003D3149">
        <w:t xml:space="preserve"> you ask his wives for something, ask them from behind a </w:t>
      </w:r>
      <w:r w:rsidR="004F5347">
        <w:t>screen</w:t>
      </w:r>
      <w:r w:rsidR="00420874">
        <w:t xml:space="preserve">; </w:t>
      </w:r>
      <w:r w:rsidR="00745560">
        <w:t xml:space="preserve">that </w:t>
      </w:r>
      <w:r w:rsidR="003D3149">
        <w:t xml:space="preserve">is purer for your hearts and their hearts. </w:t>
      </w:r>
      <w:r w:rsidR="00AA72E2">
        <w:t>Y</w:t>
      </w:r>
      <w:r w:rsidR="0008560C">
        <w:t>ou</w:t>
      </w:r>
      <w:r w:rsidR="001D1834">
        <w:t xml:space="preserve"> must </w:t>
      </w:r>
      <w:r w:rsidR="00AA72E2">
        <w:t xml:space="preserve">never </w:t>
      </w:r>
      <w:r w:rsidR="001D1834">
        <w:t xml:space="preserve">offend </w:t>
      </w:r>
      <w:r w:rsidR="003D3149">
        <w:t xml:space="preserve">the Messenger of God, nor </w:t>
      </w:r>
      <w:r w:rsidR="001D1834">
        <w:t xml:space="preserve">must you </w:t>
      </w:r>
      <w:r w:rsidR="003D3149">
        <w:t>ever marry his wives after him</w:t>
      </w:r>
      <w:r w:rsidR="00745560">
        <w:t xml:space="preserve">, for that </w:t>
      </w:r>
      <w:r w:rsidR="003D3149">
        <w:t xml:space="preserve">would be an enormity </w:t>
      </w:r>
      <w:r w:rsidR="001D1834">
        <w:t>with</w:t>
      </w:r>
      <w:r w:rsidR="003D3149">
        <w:t xml:space="preserve"> God.</w:t>
      </w:r>
    </w:p>
    <w:p w:rsidR="00DD7B7F" w:rsidRDefault="00781E47" w:rsidP="00DD7B7F">
      <w:r>
        <w:t xml:space="preserve">Whether you declare a thing, or </w:t>
      </w:r>
      <w:r w:rsidR="00370E8A">
        <w:t xml:space="preserve">hide </w:t>
      </w:r>
      <w:r>
        <w:t xml:space="preserve">it, </w:t>
      </w:r>
      <w:r w:rsidR="00370E8A">
        <w:t xml:space="preserve">God is </w:t>
      </w:r>
      <w:r w:rsidR="003C6D07">
        <w:t xml:space="preserve">Aware </w:t>
      </w:r>
      <w:r w:rsidR="00370E8A">
        <w:t xml:space="preserve">of </w:t>
      </w:r>
      <w:r w:rsidR="00745560">
        <w:t>all things</w:t>
      </w:r>
      <w:r w:rsidR="00370E8A">
        <w:t>.</w:t>
      </w:r>
    </w:p>
    <w:p w:rsidR="00DD7B7F" w:rsidRDefault="00DD7B7F" w:rsidP="00DD7B7F">
      <w:r>
        <w:t xml:space="preserve">There is no blame </w:t>
      </w:r>
      <w:r w:rsidR="00CF4250">
        <w:t>on</w:t>
      </w:r>
      <w:r>
        <w:t xml:space="preserve"> </w:t>
      </w:r>
      <w:r w:rsidR="00CF4250">
        <w:t xml:space="preserve">them </w:t>
      </w:r>
      <w:r>
        <w:t xml:space="preserve">concerning </w:t>
      </w:r>
      <w:r w:rsidR="00CF4250">
        <w:t>their fathers, or their sons, or their brothers, or their brothers</w:t>
      </w:r>
      <w:r w:rsidR="00B310CE">
        <w:t>’ sons</w:t>
      </w:r>
      <w:r w:rsidR="00CF4250">
        <w:t>, or their sisters</w:t>
      </w:r>
      <w:r w:rsidR="00B310CE">
        <w:t>’ sons</w:t>
      </w:r>
      <w:r w:rsidR="00CF4250">
        <w:t xml:space="preserve">, or </w:t>
      </w:r>
      <w:r w:rsidR="00B310CE">
        <w:t xml:space="preserve">their </w:t>
      </w:r>
      <w:r w:rsidR="00CF4250">
        <w:t xml:space="preserve">women, or their female servants. </w:t>
      </w:r>
      <w:r w:rsidR="006B221C">
        <w:t>But they should remain conscious of God</w:t>
      </w:r>
      <w:r w:rsidR="00B310CE">
        <w:t xml:space="preserve">. </w:t>
      </w:r>
      <w:r w:rsidR="00CF4250">
        <w:t xml:space="preserve">God is </w:t>
      </w:r>
      <w:r w:rsidR="00AA72E2">
        <w:t xml:space="preserve">Witness </w:t>
      </w:r>
      <w:r w:rsidR="00CF4250">
        <w:t>over all things.</w:t>
      </w:r>
    </w:p>
    <w:p w:rsidR="00DD7B7F" w:rsidRDefault="00712022" w:rsidP="00DD7B7F">
      <w:r>
        <w:t xml:space="preserve">God and His angels </w:t>
      </w:r>
      <w:r w:rsidR="0008560C">
        <w:t xml:space="preserve">give blessings to </w:t>
      </w:r>
      <w:r>
        <w:t>the Prophet. O you who believe</w:t>
      </w:r>
      <w:r w:rsidR="006B221C">
        <w:t>, c</w:t>
      </w:r>
      <w:r>
        <w:t>all fo</w:t>
      </w:r>
      <w:r w:rsidR="00A8735A">
        <w:t>r blessings on him, and greet</w:t>
      </w:r>
      <w:r>
        <w:t xml:space="preserve"> him with </w:t>
      </w:r>
      <w:r w:rsidR="006B221C">
        <w:t xml:space="preserve">a prayer </w:t>
      </w:r>
      <w:r>
        <w:t>of peace.</w:t>
      </w:r>
    </w:p>
    <w:p w:rsidR="00DD7B7F" w:rsidRDefault="0095322B" w:rsidP="00DD7B7F">
      <w:r>
        <w:t>T</w:t>
      </w:r>
      <w:r w:rsidR="00B3095A">
        <w:t xml:space="preserve">hose who insult God and His </w:t>
      </w:r>
      <w:r>
        <w:t>Messenger</w:t>
      </w:r>
      <w:r w:rsidR="00AA72E2">
        <w:t xml:space="preserve">, </w:t>
      </w:r>
      <w:r w:rsidR="004721A3">
        <w:t>God</w:t>
      </w:r>
      <w:r w:rsidR="00CB5002">
        <w:t xml:space="preserve"> has cursed</w:t>
      </w:r>
      <w:r w:rsidR="00B3095A">
        <w:t xml:space="preserve"> them in this </w:t>
      </w:r>
      <w:r>
        <w:t>life</w:t>
      </w:r>
      <w:r w:rsidR="00B3095A">
        <w:t xml:space="preserve"> and in the Hereafter</w:t>
      </w:r>
      <w:r>
        <w:t xml:space="preserve">, and </w:t>
      </w:r>
      <w:r w:rsidR="00B310CE">
        <w:t xml:space="preserve">has </w:t>
      </w:r>
      <w:r>
        <w:t xml:space="preserve">prepared for them a </w:t>
      </w:r>
      <w:r w:rsidR="002C053F">
        <w:t>demeaning</w:t>
      </w:r>
      <w:r w:rsidR="00AA72E2">
        <w:t xml:space="preserve"> </w:t>
      </w:r>
      <w:r>
        <w:t>punishment.</w:t>
      </w:r>
    </w:p>
    <w:p w:rsidR="0095322B" w:rsidRDefault="0095322B" w:rsidP="00DD7B7F">
      <w:r>
        <w:t xml:space="preserve">Those who harm believing men and believing women, </w:t>
      </w:r>
      <w:r w:rsidR="00B310CE">
        <w:t>for acts they did not commit</w:t>
      </w:r>
      <w:r>
        <w:t xml:space="preserve">, </w:t>
      </w:r>
      <w:r w:rsidR="008C365B">
        <w:t xml:space="preserve">bear the burden of perjury </w:t>
      </w:r>
      <w:r w:rsidR="00D2110C">
        <w:t xml:space="preserve">and </w:t>
      </w:r>
      <w:r>
        <w:t xml:space="preserve">a </w:t>
      </w:r>
      <w:r w:rsidR="00D2110C">
        <w:t xml:space="preserve">flagrant </w:t>
      </w:r>
      <w:r>
        <w:t>sin.</w:t>
      </w:r>
    </w:p>
    <w:p w:rsidR="00DD7B7F" w:rsidRDefault="00D2110C" w:rsidP="00DD7B7F">
      <w:r>
        <w:t xml:space="preserve">O </w:t>
      </w:r>
      <w:r w:rsidR="00CD34EC">
        <w:t>P</w:t>
      </w:r>
      <w:r>
        <w:t>rophet</w:t>
      </w:r>
      <w:r w:rsidR="0008560C">
        <w:t>! Tell</w:t>
      </w:r>
      <w:r>
        <w:t xml:space="preserve"> your wives, </w:t>
      </w:r>
      <w:r w:rsidR="0008560C">
        <w:t xml:space="preserve">and </w:t>
      </w:r>
      <w:r>
        <w:t xml:space="preserve">your daughters, and the </w:t>
      </w:r>
      <w:r w:rsidR="008C365B">
        <w:t xml:space="preserve">women </w:t>
      </w:r>
      <w:r>
        <w:t>of the believers</w:t>
      </w:r>
      <w:r w:rsidR="008C365B">
        <w:t>, to</w:t>
      </w:r>
      <w:r>
        <w:t xml:space="preserve"> lengthen their garments. </w:t>
      </w:r>
      <w:r w:rsidR="004721A3">
        <w:t xml:space="preserve">That </w:t>
      </w:r>
      <w:r w:rsidR="00CD34EC">
        <w:t xml:space="preserve">is more proper, so </w:t>
      </w:r>
      <w:r w:rsidR="008C365B">
        <w:t>they will be recognized</w:t>
      </w:r>
      <w:r w:rsidR="001A1C89">
        <w:t xml:space="preserve"> </w:t>
      </w:r>
      <w:r>
        <w:t xml:space="preserve">and not </w:t>
      </w:r>
      <w:r w:rsidR="008C365B">
        <w:t>harassed</w:t>
      </w:r>
      <w:r>
        <w:t xml:space="preserve">. </w:t>
      </w:r>
      <w:r w:rsidR="001A1C89">
        <w:t>God</w:t>
      </w:r>
      <w:r>
        <w:t xml:space="preserve"> is </w:t>
      </w:r>
      <w:r w:rsidR="001A1C89">
        <w:t>Forgiving</w:t>
      </w:r>
      <w:r w:rsidR="00CD34EC">
        <w:t xml:space="preserve"> and </w:t>
      </w:r>
      <w:r>
        <w:t>Merciful.</w:t>
      </w:r>
    </w:p>
    <w:p w:rsidR="00EA3ECF" w:rsidRDefault="00DE59A3" w:rsidP="00DD7B7F">
      <w:r>
        <w:lastRenderedPageBreak/>
        <w:t xml:space="preserve">If </w:t>
      </w:r>
      <w:r w:rsidR="00EA3ECF">
        <w:t xml:space="preserve">the hypocrites, </w:t>
      </w:r>
      <w:r w:rsidR="00CB5002">
        <w:t>and those with sickness in their hearts</w:t>
      </w:r>
      <w:r w:rsidR="00EA3ECF">
        <w:t xml:space="preserve">, </w:t>
      </w:r>
      <w:r>
        <w:t>and the rumormongers in the City</w:t>
      </w:r>
      <w:r w:rsidR="00EA3ECF">
        <w:t xml:space="preserve">, do not </w:t>
      </w:r>
      <w:r w:rsidR="003C2128">
        <w:t>desist</w:t>
      </w:r>
      <w:r w:rsidR="00EA3ECF">
        <w:t xml:space="preserve">, </w:t>
      </w:r>
      <w:r>
        <w:t>We will incite you against them</w:t>
      </w:r>
      <w:r w:rsidR="00AF0246">
        <w:t>; then they will no</w:t>
      </w:r>
      <w:r w:rsidR="00CB5002">
        <w:t xml:space="preserve">t </w:t>
      </w:r>
      <w:r w:rsidR="00AF0246">
        <w:t>be your neighbor</w:t>
      </w:r>
      <w:r w:rsidR="00CB5002">
        <w:t>s</w:t>
      </w:r>
      <w:r w:rsidR="00AF0246">
        <w:t xml:space="preserve"> </w:t>
      </w:r>
      <w:r w:rsidR="00CB5002">
        <w:t xml:space="preserve">there </w:t>
      </w:r>
      <w:r w:rsidR="00AF0246">
        <w:t>except for a short while</w:t>
      </w:r>
      <w:r w:rsidR="006B2B09">
        <w:t>.</w:t>
      </w:r>
      <w:r w:rsidR="00EA3ECF">
        <w:t xml:space="preserve"> </w:t>
      </w:r>
    </w:p>
    <w:p w:rsidR="00DD7B7F" w:rsidRDefault="006B2B09" w:rsidP="00DD7B7F">
      <w:r>
        <w:t>They are cursed</w:t>
      </w:r>
      <w:r w:rsidR="00EC4CC7">
        <w:t>; w</w:t>
      </w:r>
      <w:r>
        <w:t xml:space="preserve">herever they are found, they should be </w:t>
      </w:r>
      <w:r w:rsidR="00EC4CC7">
        <w:t xml:space="preserve">captured </w:t>
      </w:r>
      <w:r>
        <w:t>and killed outright.</w:t>
      </w:r>
    </w:p>
    <w:p w:rsidR="00EC4CC7" w:rsidRDefault="00211CD5" w:rsidP="00DD7B7F">
      <w:r>
        <w:t xml:space="preserve">Such has been </w:t>
      </w:r>
      <w:r w:rsidR="004721A3">
        <w:t>God’s precedent</w:t>
      </w:r>
      <w:r w:rsidR="00EC4CC7">
        <w:t xml:space="preserve"> </w:t>
      </w:r>
      <w:r>
        <w:t xml:space="preserve">with those who </w:t>
      </w:r>
      <w:r w:rsidR="00EC4CC7">
        <w:t>passed</w:t>
      </w:r>
      <w:r w:rsidR="00E05E27">
        <w:t xml:space="preserve"> away</w:t>
      </w:r>
      <w:r w:rsidR="00EC4CC7">
        <w:t xml:space="preserve"> </w:t>
      </w:r>
      <w:r w:rsidR="003C2128">
        <w:t>before</w:t>
      </w:r>
      <w:r>
        <w:t>.</w:t>
      </w:r>
      <w:r w:rsidR="00EC4CC7">
        <w:t xml:space="preserve"> You will find </w:t>
      </w:r>
      <w:r w:rsidR="00E05E27">
        <w:t xml:space="preserve">no </w:t>
      </w:r>
      <w:r w:rsidR="00EC4CC7">
        <w:t>change in God’s system.</w:t>
      </w:r>
    </w:p>
    <w:p w:rsidR="00DD7B7F" w:rsidRDefault="004721A3" w:rsidP="00DD7B7F">
      <w:r>
        <w:t>The p</w:t>
      </w:r>
      <w:r w:rsidR="0014631B">
        <w:t xml:space="preserve">eople ask you about the Hour. Say, </w:t>
      </w:r>
      <w:r w:rsidR="00960BDC">
        <w:t>“</w:t>
      </w:r>
      <w:r w:rsidR="003C2128">
        <w:t>The k</w:t>
      </w:r>
      <w:r w:rsidR="0014631B">
        <w:t xml:space="preserve">nowledge </w:t>
      </w:r>
      <w:r w:rsidR="003C2128">
        <w:t>thereof</w:t>
      </w:r>
      <w:r w:rsidR="0014631B">
        <w:t xml:space="preserve"> rests with God. </w:t>
      </w:r>
      <w:r w:rsidR="00E05E27">
        <w:t xml:space="preserve">But </w:t>
      </w:r>
      <w:r w:rsidR="003C2128">
        <w:t>what do you know</w:t>
      </w:r>
      <w:r w:rsidR="0014631B">
        <w:t xml:space="preserve">? </w:t>
      </w:r>
      <w:r>
        <w:t>Perhaps the hour is</w:t>
      </w:r>
      <w:r w:rsidR="0014631B">
        <w:t xml:space="preserve"> near.</w:t>
      </w:r>
      <w:r w:rsidR="00960BDC">
        <w:t>”</w:t>
      </w:r>
    </w:p>
    <w:p w:rsidR="0014631B" w:rsidRDefault="0014631B" w:rsidP="00DD7B7F">
      <w:r>
        <w:t xml:space="preserve">God has </w:t>
      </w:r>
      <w:r w:rsidR="00E05E27">
        <w:t xml:space="preserve">cursed </w:t>
      </w:r>
      <w:r>
        <w:t xml:space="preserve">the disbelievers, and has prepared for them a Blaze. </w:t>
      </w:r>
    </w:p>
    <w:p w:rsidR="00DD7B7F" w:rsidRDefault="003C2128" w:rsidP="00DD7B7F">
      <w:r>
        <w:t>Dwelling therein forever</w:t>
      </w:r>
      <w:r w:rsidR="00E05E27">
        <w:t xml:space="preserve">, </w:t>
      </w:r>
      <w:r>
        <w:t>not finding a</w:t>
      </w:r>
      <w:r w:rsidR="004721A3">
        <w:t xml:space="preserve"> protector or </w:t>
      </w:r>
      <w:r>
        <w:t xml:space="preserve">a </w:t>
      </w:r>
      <w:r w:rsidR="004721A3">
        <w:t>savior</w:t>
      </w:r>
      <w:r w:rsidR="0014631B">
        <w:t>.</w:t>
      </w:r>
    </w:p>
    <w:p w:rsidR="00DD7B7F" w:rsidRDefault="00E05E27" w:rsidP="00DD7B7F">
      <w:r>
        <w:t>T</w:t>
      </w:r>
      <w:r w:rsidR="00D1192E">
        <w:t>he</w:t>
      </w:r>
      <w:r w:rsidR="00F55825">
        <w:t xml:space="preserve"> Day when their faces </w:t>
      </w:r>
      <w:r w:rsidR="00CF6024">
        <w:t xml:space="preserve">are </w:t>
      </w:r>
      <w:r>
        <w:t xml:space="preserve">flipped into </w:t>
      </w:r>
      <w:r w:rsidR="00F55825">
        <w:t xml:space="preserve">the Fire, they will say, </w:t>
      </w:r>
      <w:r w:rsidR="00960BDC">
        <w:t>“</w:t>
      </w:r>
      <w:r w:rsidR="00F55825">
        <w:t>If only we had obeyed God and obeyed the Messenger.</w:t>
      </w:r>
      <w:r w:rsidR="00960BDC">
        <w:t>”</w:t>
      </w:r>
    </w:p>
    <w:p w:rsidR="00DD7B7F" w:rsidRDefault="00E05E27" w:rsidP="00DD7B7F">
      <w:r>
        <w:t>And t</w:t>
      </w:r>
      <w:r w:rsidR="00F55825">
        <w:t xml:space="preserve">hey will </w:t>
      </w:r>
      <w:r w:rsidR="002506D8">
        <w:t>s</w:t>
      </w:r>
      <w:r w:rsidR="00F55825">
        <w:t xml:space="preserve">ay, </w:t>
      </w:r>
      <w:r w:rsidR="00960BDC">
        <w:t>“</w:t>
      </w:r>
      <w:r w:rsidR="00F55825">
        <w:t xml:space="preserve">Lord, we have obeyed our superiors and our dignitaries, </w:t>
      </w:r>
      <w:r w:rsidR="00D1192E">
        <w:t>but they led us away from the way</w:t>
      </w:r>
      <w:r w:rsidR="002506D8">
        <w:t>.</w:t>
      </w:r>
    </w:p>
    <w:p w:rsidR="00DD7B7F" w:rsidRDefault="002506D8" w:rsidP="00DD7B7F">
      <w:r>
        <w:t>Lord</w:t>
      </w:r>
      <w:r w:rsidR="0008560C">
        <w:t>, give</w:t>
      </w:r>
      <w:r w:rsidR="00E05E27">
        <w:t xml:space="preserve"> </w:t>
      </w:r>
      <w:r>
        <w:t xml:space="preserve">them double the punishment, and curse them </w:t>
      </w:r>
      <w:r w:rsidR="004721A3">
        <w:t xml:space="preserve">with </w:t>
      </w:r>
      <w:r>
        <w:t xml:space="preserve">a </w:t>
      </w:r>
      <w:r w:rsidR="00D1192E">
        <w:t xml:space="preserve">great </w:t>
      </w:r>
      <w:r>
        <w:t>curse.</w:t>
      </w:r>
      <w:r w:rsidR="00960BDC">
        <w:t>”</w:t>
      </w:r>
    </w:p>
    <w:p w:rsidR="00DD7B7F" w:rsidRDefault="002506D8" w:rsidP="00DD7B7F">
      <w:r>
        <w:t>O you who believe</w:t>
      </w:r>
      <w:r w:rsidR="004721A3">
        <w:t>!</w:t>
      </w:r>
      <w:r w:rsidR="00E05E27">
        <w:t xml:space="preserve"> </w:t>
      </w:r>
      <w:r w:rsidR="004721A3">
        <w:t>D</w:t>
      </w:r>
      <w:r>
        <w:t>o not be like those who abused Moses</w:t>
      </w:r>
      <w:r w:rsidR="00E05E27">
        <w:t xml:space="preserve">; </w:t>
      </w:r>
      <w:r>
        <w:t xml:space="preserve">but God cleared him of </w:t>
      </w:r>
      <w:r w:rsidR="002D0F00">
        <w:t>what</w:t>
      </w:r>
      <w:r>
        <w:t xml:space="preserve"> they said</w:t>
      </w:r>
      <w:r w:rsidR="002D0F00">
        <w:t xml:space="preserve">. </w:t>
      </w:r>
      <w:r w:rsidR="00D1192E">
        <w:t>H</w:t>
      </w:r>
      <w:r>
        <w:t xml:space="preserve">e was </w:t>
      </w:r>
      <w:r w:rsidR="00D1192E">
        <w:t xml:space="preserve">distinguished </w:t>
      </w:r>
      <w:r w:rsidR="004721A3">
        <w:t>with</w:t>
      </w:r>
      <w:r w:rsidR="00D1192E">
        <w:t xml:space="preserve"> God.</w:t>
      </w:r>
    </w:p>
    <w:p w:rsidR="002D0F00" w:rsidRDefault="002D0F00" w:rsidP="00DD7B7F">
      <w:r>
        <w:t>O you who believe</w:t>
      </w:r>
      <w:r w:rsidR="004721A3">
        <w:t>!</w:t>
      </w:r>
      <w:r w:rsidR="00E05E27">
        <w:t xml:space="preserve"> </w:t>
      </w:r>
      <w:r w:rsidR="004721A3">
        <w:t>B</w:t>
      </w:r>
      <w:r w:rsidR="00E05E27">
        <w:t xml:space="preserve">e conscious </w:t>
      </w:r>
      <w:r>
        <w:t xml:space="preserve">of God, and speak in a straightforward manner. </w:t>
      </w:r>
    </w:p>
    <w:p w:rsidR="00DD7B7F" w:rsidRDefault="00CE3972" w:rsidP="00DD7B7F">
      <w:r>
        <w:t>He will rectify your conduct for you</w:t>
      </w:r>
      <w:r w:rsidR="002D0F00">
        <w:t xml:space="preserve">, and </w:t>
      </w:r>
      <w:r w:rsidR="00997456">
        <w:t xml:space="preserve">will </w:t>
      </w:r>
      <w:r w:rsidR="002D0F00">
        <w:t xml:space="preserve">forgive </w:t>
      </w:r>
      <w:r>
        <w:t xml:space="preserve">you </w:t>
      </w:r>
      <w:r w:rsidR="002D0F00">
        <w:t xml:space="preserve">your </w:t>
      </w:r>
      <w:r>
        <w:t>sins</w:t>
      </w:r>
      <w:r w:rsidR="002D0F00">
        <w:t xml:space="preserve">. </w:t>
      </w:r>
      <w:r w:rsidR="00DB57C8">
        <w:t>W</w:t>
      </w:r>
      <w:r w:rsidR="002D0F00">
        <w:t xml:space="preserve">hoever obeys God and His Messenger has </w:t>
      </w:r>
      <w:r w:rsidR="001E39B4">
        <w:t>won</w:t>
      </w:r>
      <w:r w:rsidR="00997456">
        <w:t xml:space="preserve"> </w:t>
      </w:r>
      <w:r w:rsidR="002D0F00">
        <w:t xml:space="preserve">a great </w:t>
      </w:r>
      <w:r w:rsidR="001E39B4">
        <w:t>victory</w:t>
      </w:r>
      <w:r w:rsidR="002D0F00">
        <w:t>.</w:t>
      </w:r>
    </w:p>
    <w:p w:rsidR="00DD7B7F" w:rsidRDefault="00DB57C8" w:rsidP="00DD7B7F">
      <w:r>
        <w:t xml:space="preserve">We offered the </w:t>
      </w:r>
      <w:r w:rsidR="00CE3972">
        <w:t xml:space="preserve">Trust </w:t>
      </w:r>
      <w:r>
        <w:t xml:space="preserve">to the heavens, </w:t>
      </w:r>
      <w:r w:rsidR="002C7F50">
        <w:t xml:space="preserve">and </w:t>
      </w:r>
      <w:r>
        <w:t>the earth, and the mountains</w:t>
      </w:r>
      <w:r w:rsidR="002C7F50">
        <w:t>;</w:t>
      </w:r>
      <w:r>
        <w:t xml:space="preserve"> but they refused to bear it, and were </w:t>
      </w:r>
      <w:r w:rsidR="00CE3972">
        <w:t xml:space="preserve">apprehensive </w:t>
      </w:r>
      <w:r>
        <w:t>of it</w:t>
      </w:r>
      <w:r w:rsidR="002C7F50">
        <w:t>;</w:t>
      </w:r>
      <w:r w:rsidR="00CE3972">
        <w:t xml:space="preserve"> b</w:t>
      </w:r>
      <w:r>
        <w:t xml:space="preserve">ut </w:t>
      </w:r>
      <w:r w:rsidR="0008560C">
        <w:t xml:space="preserve">the human being </w:t>
      </w:r>
      <w:r>
        <w:t>accepted it</w:t>
      </w:r>
      <w:r w:rsidR="002C7F50">
        <w:t>. H</w:t>
      </w:r>
      <w:r>
        <w:t xml:space="preserve">e </w:t>
      </w:r>
      <w:r w:rsidR="00CE3972">
        <w:t xml:space="preserve">was unfair and </w:t>
      </w:r>
      <w:r>
        <w:t>ignorant.</w:t>
      </w:r>
    </w:p>
    <w:p w:rsidR="00DD7B7F" w:rsidRPr="005C1975" w:rsidRDefault="00CC4C7E" w:rsidP="00DD7B7F">
      <w:r>
        <w:t xml:space="preserve">God will </w:t>
      </w:r>
      <w:r w:rsidR="00AA44C2">
        <w:t>punish</w:t>
      </w:r>
      <w:r>
        <w:t xml:space="preserve"> the hypocrites, </w:t>
      </w:r>
      <w:r w:rsidR="0008560C">
        <w:t xml:space="preserve">men </w:t>
      </w:r>
      <w:r>
        <w:t xml:space="preserve">and </w:t>
      </w:r>
      <w:r w:rsidR="0008560C">
        <w:t>women</w:t>
      </w:r>
      <w:r>
        <w:t xml:space="preserve">, and the </w:t>
      </w:r>
      <w:r w:rsidR="009D404B">
        <w:t>idolaters</w:t>
      </w:r>
      <w:r>
        <w:t xml:space="preserve">, </w:t>
      </w:r>
      <w:r w:rsidR="0008560C">
        <w:t xml:space="preserve">men </w:t>
      </w:r>
      <w:r>
        <w:t xml:space="preserve">and </w:t>
      </w:r>
      <w:r w:rsidR="0008560C">
        <w:t>women</w:t>
      </w:r>
      <w:r w:rsidR="00FA5271">
        <w:t xml:space="preserve">. And </w:t>
      </w:r>
      <w:bookmarkStart w:id="0" w:name="_GoBack"/>
      <w:bookmarkEnd w:id="0"/>
      <w:r>
        <w:t xml:space="preserve">God will redeem the believers, </w:t>
      </w:r>
      <w:r w:rsidR="0008560C">
        <w:t xml:space="preserve">men </w:t>
      </w:r>
      <w:r>
        <w:t xml:space="preserve">and </w:t>
      </w:r>
      <w:r w:rsidR="0008560C">
        <w:t>women</w:t>
      </w:r>
      <w:r>
        <w:t xml:space="preserve">. God is </w:t>
      </w:r>
      <w:r w:rsidR="00CE3972">
        <w:t>Ever-</w:t>
      </w:r>
      <w:r>
        <w:t>Forgiving</w:t>
      </w:r>
      <w:r w:rsidR="00CE3972">
        <w:t>, Most</w:t>
      </w:r>
      <w:r w:rsidR="004721A3">
        <w:t xml:space="preserve"> </w:t>
      </w:r>
      <w:r>
        <w:t>Merciful.</w:t>
      </w:r>
    </w:p>
    <w:sectPr w:rsidR="00DD7B7F" w:rsidRPr="005C1975" w:rsidSect="00FB7CEC">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compat>
    <w:compatSetting w:name="compatibilityMode" w:uri="http://schemas.microsoft.com/office/word" w:val="12"/>
  </w:compat>
  <w:rsids>
    <w:rsidRoot w:val="00AE7BB6"/>
    <w:rsid w:val="00002D4D"/>
    <w:rsid w:val="000116BD"/>
    <w:rsid w:val="00012494"/>
    <w:rsid w:val="00022F27"/>
    <w:rsid w:val="00024AFD"/>
    <w:rsid w:val="0005098E"/>
    <w:rsid w:val="0008560C"/>
    <w:rsid w:val="00093E62"/>
    <w:rsid w:val="000D3FE1"/>
    <w:rsid w:val="000D4F1B"/>
    <w:rsid w:val="000E755B"/>
    <w:rsid w:val="000F0379"/>
    <w:rsid w:val="000F24B3"/>
    <w:rsid w:val="000F5E3F"/>
    <w:rsid w:val="001074F8"/>
    <w:rsid w:val="001228FE"/>
    <w:rsid w:val="0013325D"/>
    <w:rsid w:val="0013656C"/>
    <w:rsid w:val="00143F14"/>
    <w:rsid w:val="0014631B"/>
    <w:rsid w:val="001506DC"/>
    <w:rsid w:val="00152C57"/>
    <w:rsid w:val="00152CD5"/>
    <w:rsid w:val="00164E94"/>
    <w:rsid w:val="001706F5"/>
    <w:rsid w:val="00185819"/>
    <w:rsid w:val="001912E4"/>
    <w:rsid w:val="001969F9"/>
    <w:rsid w:val="001A1C89"/>
    <w:rsid w:val="001A3512"/>
    <w:rsid w:val="001A6ACB"/>
    <w:rsid w:val="001B1E21"/>
    <w:rsid w:val="001B2EB3"/>
    <w:rsid w:val="001C1FCD"/>
    <w:rsid w:val="001C2832"/>
    <w:rsid w:val="001D1834"/>
    <w:rsid w:val="001D446E"/>
    <w:rsid w:val="001D6179"/>
    <w:rsid w:val="001D761E"/>
    <w:rsid w:val="001E39B4"/>
    <w:rsid w:val="001E4388"/>
    <w:rsid w:val="00202AF2"/>
    <w:rsid w:val="00205EA9"/>
    <w:rsid w:val="00211CD5"/>
    <w:rsid w:val="00230C45"/>
    <w:rsid w:val="00244C36"/>
    <w:rsid w:val="0024602C"/>
    <w:rsid w:val="00250420"/>
    <w:rsid w:val="002506D8"/>
    <w:rsid w:val="00264B2A"/>
    <w:rsid w:val="00265D96"/>
    <w:rsid w:val="00276E1C"/>
    <w:rsid w:val="002820F7"/>
    <w:rsid w:val="00295B84"/>
    <w:rsid w:val="002B3828"/>
    <w:rsid w:val="002B6E89"/>
    <w:rsid w:val="002C053F"/>
    <w:rsid w:val="002C6F52"/>
    <w:rsid w:val="002C7F50"/>
    <w:rsid w:val="002C7FB7"/>
    <w:rsid w:val="002D0F00"/>
    <w:rsid w:val="002E2622"/>
    <w:rsid w:val="002E74EE"/>
    <w:rsid w:val="002F447D"/>
    <w:rsid w:val="00331520"/>
    <w:rsid w:val="00333B18"/>
    <w:rsid w:val="00355C0F"/>
    <w:rsid w:val="00370E8A"/>
    <w:rsid w:val="00371614"/>
    <w:rsid w:val="003771E6"/>
    <w:rsid w:val="003A3D57"/>
    <w:rsid w:val="003A56E8"/>
    <w:rsid w:val="003B6DD3"/>
    <w:rsid w:val="003B743C"/>
    <w:rsid w:val="003C14AD"/>
    <w:rsid w:val="003C2128"/>
    <w:rsid w:val="003C6D07"/>
    <w:rsid w:val="003D04F4"/>
    <w:rsid w:val="003D3149"/>
    <w:rsid w:val="003E013B"/>
    <w:rsid w:val="003E356D"/>
    <w:rsid w:val="003E65AB"/>
    <w:rsid w:val="003F58F7"/>
    <w:rsid w:val="003F6CD0"/>
    <w:rsid w:val="00420874"/>
    <w:rsid w:val="004212B2"/>
    <w:rsid w:val="00431E3B"/>
    <w:rsid w:val="00441FC5"/>
    <w:rsid w:val="004721A3"/>
    <w:rsid w:val="0048231F"/>
    <w:rsid w:val="00484978"/>
    <w:rsid w:val="004871CC"/>
    <w:rsid w:val="004B2C81"/>
    <w:rsid w:val="004B46F4"/>
    <w:rsid w:val="004D05DA"/>
    <w:rsid w:val="004D7D92"/>
    <w:rsid w:val="004E2FCD"/>
    <w:rsid w:val="004E6FD0"/>
    <w:rsid w:val="004F5347"/>
    <w:rsid w:val="004F7AAA"/>
    <w:rsid w:val="00501882"/>
    <w:rsid w:val="00505E96"/>
    <w:rsid w:val="005078B3"/>
    <w:rsid w:val="005152B6"/>
    <w:rsid w:val="005211B3"/>
    <w:rsid w:val="0052401C"/>
    <w:rsid w:val="00526B5F"/>
    <w:rsid w:val="00535AFB"/>
    <w:rsid w:val="0053742D"/>
    <w:rsid w:val="00544C40"/>
    <w:rsid w:val="00546A41"/>
    <w:rsid w:val="00551146"/>
    <w:rsid w:val="0055372C"/>
    <w:rsid w:val="00573C4E"/>
    <w:rsid w:val="005760BF"/>
    <w:rsid w:val="005812C4"/>
    <w:rsid w:val="005827CD"/>
    <w:rsid w:val="005917D8"/>
    <w:rsid w:val="005A1B4E"/>
    <w:rsid w:val="005A6FB5"/>
    <w:rsid w:val="005C1975"/>
    <w:rsid w:val="005C770C"/>
    <w:rsid w:val="005D5772"/>
    <w:rsid w:val="005E62CD"/>
    <w:rsid w:val="00604575"/>
    <w:rsid w:val="0061117F"/>
    <w:rsid w:val="006139D1"/>
    <w:rsid w:val="00616D76"/>
    <w:rsid w:val="00623AAB"/>
    <w:rsid w:val="006345BF"/>
    <w:rsid w:val="00655335"/>
    <w:rsid w:val="00661CB8"/>
    <w:rsid w:val="0067578A"/>
    <w:rsid w:val="00676B0F"/>
    <w:rsid w:val="00687C06"/>
    <w:rsid w:val="00690831"/>
    <w:rsid w:val="00696E9A"/>
    <w:rsid w:val="006B221C"/>
    <w:rsid w:val="006B2B09"/>
    <w:rsid w:val="006B7B21"/>
    <w:rsid w:val="006C0C46"/>
    <w:rsid w:val="006C4F3B"/>
    <w:rsid w:val="00712022"/>
    <w:rsid w:val="00745560"/>
    <w:rsid w:val="0077697B"/>
    <w:rsid w:val="00781147"/>
    <w:rsid w:val="00781E47"/>
    <w:rsid w:val="00782412"/>
    <w:rsid w:val="007A049E"/>
    <w:rsid w:val="007B79EB"/>
    <w:rsid w:val="007C7CCA"/>
    <w:rsid w:val="007F067F"/>
    <w:rsid w:val="007F6A9D"/>
    <w:rsid w:val="00824226"/>
    <w:rsid w:val="00826782"/>
    <w:rsid w:val="00881DD7"/>
    <w:rsid w:val="00884D92"/>
    <w:rsid w:val="008960F8"/>
    <w:rsid w:val="008A323A"/>
    <w:rsid w:val="008C365B"/>
    <w:rsid w:val="008D1FC6"/>
    <w:rsid w:val="008E143C"/>
    <w:rsid w:val="008E239E"/>
    <w:rsid w:val="008E2894"/>
    <w:rsid w:val="0092037A"/>
    <w:rsid w:val="009406F5"/>
    <w:rsid w:val="0094256E"/>
    <w:rsid w:val="00951960"/>
    <w:rsid w:val="0095322B"/>
    <w:rsid w:val="00956321"/>
    <w:rsid w:val="00960BDC"/>
    <w:rsid w:val="00962B2C"/>
    <w:rsid w:val="00973FF0"/>
    <w:rsid w:val="00977B3E"/>
    <w:rsid w:val="00991B65"/>
    <w:rsid w:val="00997456"/>
    <w:rsid w:val="009A5993"/>
    <w:rsid w:val="009B27DB"/>
    <w:rsid w:val="009B2F06"/>
    <w:rsid w:val="009B3B29"/>
    <w:rsid w:val="009B5F4F"/>
    <w:rsid w:val="009B77B1"/>
    <w:rsid w:val="009C19D4"/>
    <w:rsid w:val="009D404B"/>
    <w:rsid w:val="009D70E4"/>
    <w:rsid w:val="009F290F"/>
    <w:rsid w:val="009F7C5F"/>
    <w:rsid w:val="00A11CE2"/>
    <w:rsid w:val="00A2358F"/>
    <w:rsid w:val="00A269AB"/>
    <w:rsid w:val="00A27B11"/>
    <w:rsid w:val="00A44C92"/>
    <w:rsid w:val="00A8735A"/>
    <w:rsid w:val="00AA34C4"/>
    <w:rsid w:val="00AA44C2"/>
    <w:rsid w:val="00AA72E2"/>
    <w:rsid w:val="00AB54C1"/>
    <w:rsid w:val="00AE7BB6"/>
    <w:rsid w:val="00AF0246"/>
    <w:rsid w:val="00AF3A46"/>
    <w:rsid w:val="00B243F7"/>
    <w:rsid w:val="00B3095A"/>
    <w:rsid w:val="00B310CE"/>
    <w:rsid w:val="00B35F7F"/>
    <w:rsid w:val="00B47142"/>
    <w:rsid w:val="00B63A31"/>
    <w:rsid w:val="00B64CC1"/>
    <w:rsid w:val="00B73416"/>
    <w:rsid w:val="00B74AF5"/>
    <w:rsid w:val="00B84227"/>
    <w:rsid w:val="00B85B21"/>
    <w:rsid w:val="00B85B3F"/>
    <w:rsid w:val="00BA3944"/>
    <w:rsid w:val="00BB7FF6"/>
    <w:rsid w:val="00BC0444"/>
    <w:rsid w:val="00BD1C29"/>
    <w:rsid w:val="00BD219A"/>
    <w:rsid w:val="00BF31CB"/>
    <w:rsid w:val="00C0458B"/>
    <w:rsid w:val="00C2090B"/>
    <w:rsid w:val="00C31E5E"/>
    <w:rsid w:val="00C41299"/>
    <w:rsid w:val="00C440BD"/>
    <w:rsid w:val="00C44BBC"/>
    <w:rsid w:val="00C503F8"/>
    <w:rsid w:val="00C548AA"/>
    <w:rsid w:val="00C73B64"/>
    <w:rsid w:val="00C76471"/>
    <w:rsid w:val="00C81575"/>
    <w:rsid w:val="00C81800"/>
    <w:rsid w:val="00C81EDD"/>
    <w:rsid w:val="00C83B45"/>
    <w:rsid w:val="00C8757C"/>
    <w:rsid w:val="00CA252A"/>
    <w:rsid w:val="00CB5002"/>
    <w:rsid w:val="00CC4C7E"/>
    <w:rsid w:val="00CC68BF"/>
    <w:rsid w:val="00CD34EC"/>
    <w:rsid w:val="00CE3972"/>
    <w:rsid w:val="00CF4250"/>
    <w:rsid w:val="00CF6024"/>
    <w:rsid w:val="00D03CE1"/>
    <w:rsid w:val="00D1040E"/>
    <w:rsid w:val="00D1192E"/>
    <w:rsid w:val="00D2110C"/>
    <w:rsid w:val="00D27C5C"/>
    <w:rsid w:val="00D32F04"/>
    <w:rsid w:val="00D5745E"/>
    <w:rsid w:val="00D601C2"/>
    <w:rsid w:val="00D641E2"/>
    <w:rsid w:val="00D7184E"/>
    <w:rsid w:val="00D8176B"/>
    <w:rsid w:val="00D8241C"/>
    <w:rsid w:val="00D9022D"/>
    <w:rsid w:val="00D959B6"/>
    <w:rsid w:val="00D96B20"/>
    <w:rsid w:val="00DA0825"/>
    <w:rsid w:val="00DA4B86"/>
    <w:rsid w:val="00DB4320"/>
    <w:rsid w:val="00DB57C8"/>
    <w:rsid w:val="00DD4347"/>
    <w:rsid w:val="00DD7B7F"/>
    <w:rsid w:val="00DE3666"/>
    <w:rsid w:val="00DE59A3"/>
    <w:rsid w:val="00DE636B"/>
    <w:rsid w:val="00DE77A8"/>
    <w:rsid w:val="00DF4F3C"/>
    <w:rsid w:val="00E05E27"/>
    <w:rsid w:val="00E424F5"/>
    <w:rsid w:val="00E44AC9"/>
    <w:rsid w:val="00E50303"/>
    <w:rsid w:val="00E5288E"/>
    <w:rsid w:val="00E52C49"/>
    <w:rsid w:val="00E60964"/>
    <w:rsid w:val="00E76C49"/>
    <w:rsid w:val="00E80102"/>
    <w:rsid w:val="00E81B94"/>
    <w:rsid w:val="00E976D1"/>
    <w:rsid w:val="00EA2100"/>
    <w:rsid w:val="00EA3ECF"/>
    <w:rsid w:val="00EA3EF6"/>
    <w:rsid w:val="00EB4A2C"/>
    <w:rsid w:val="00EC4CC7"/>
    <w:rsid w:val="00EC6B08"/>
    <w:rsid w:val="00F05DBC"/>
    <w:rsid w:val="00F241C9"/>
    <w:rsid w:val="00F2795A"/>
    <w:rsid w:val="00F34089"/>
    <w:rsid w:val="00F37487"/>
    <w:rsid w:val="00F54E4C"/>
    <w:rsid w:val="00F55825"/>
    <w:rsid w:val="00F64D0E"/>
    <w:rsid w:val="00F71A46"/>
    <w:rsid w:val="00F9397E"/>
    <w:rsid w:val="00F96EEB"/>
    <w:rsid w:val="00FA5271"/>
    <w:rsid w:val="00FB7CEC"/>
    <w:rsid w:val="00FC1E78"/>
    <w:rsid w:val="00FC3761"/>
    <w:rsid w:val="00FC61D5"/>
    <w:rsid w:val="00FC653C"/>
    <w:rsid w:val="00FD2099"/>
    <w:rsid w:val="00FE030C"/>
    <w:rsid w:val="00FE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CD"/>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1C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CD"/>
    <w:rPr>
      <w:rFonts w:ascii="Tahoma" w:hAnsi="Tahoma" w:cs="Tahoma"/>
      <w:sz w:val="16"/>
      <w:szCs w:val="16"/>
    </w:rPr>
  </w:style>
  <w:style w:type="character" w:styleId="Hyperlink">
    <w:name w:val="Hyperlink"/>
    <w:basedOn w:val="DefaultParagraphFont"/>
    <w:uiPriority w:val="99"/>
    <w:semiHidden/>
    <w:unhideWhenUsed/>
    <w:rsid w:val="006345BF"/>
    <w:rPr>
      <w:color w:val="0000FF"/>
      <w:u w:val="single"/>
    </w:rPr>
  </w:style>
  <w:style w:type="character" w:customStyle="1" w:styleId="col">
    <w:name w:val="col"/>
    <w:basedOn w:val="DefaultParagraphFont"/>
    <w:rsid w:val="00D5745E"/>
  </w:style>
  <w:style w:type="paragraph" w:styleId="ListParagraph">
    <w:name w:val="List Paragraph"/>
    <w:basedOn w:val="Normal"/>
    <w:uiPriority w:val="34"/>
    <w:qFormat/>
    <w:rsid w:val="001C1FCD"/>
    <w:pPr>
      <w:ind w:left="720"/>
      <w:contextualSpacing/>
    </w:pPr>
  </w:style>
  <w:style w:type="paragraph" w:styleId="NoSpacing">
    <w:name w:val="No Spacing"/>
    <w:uiPriority w:val="1"/>
    <w:qFormat/>
    <w:rsid w:val="001C1FCD"/>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297419700">
          <w:marLeft w:val="0"/>
          <w:marRight w:val="0"/>
          <w:marTop w:val="0"/>
          <w:marBottom w:val="0"/>
          <w:divBdr>
            <w:top w:val="none" w:sz="0" w:space="0" w:color="auto"/>
            <w:left w:val="none" w:sz="0" w:space="0" w:color="auto"/>
            <w:bottom w:val="none" w:sz="0" w:space="0" w:color="auto"/>
            <w:right w:val="none" w:sz="0" w:space="0" w:color="auto"/>
          </w:divBdr>
        </w:div>
        <w:div w:id="2080639692">
          <w:marLeft w:val="0"/>
          <w:marRight w:val="0"/>
          <w:marTop w:val="0"/>
          <w:marBottom w:val="0"/>
          <w:divBdr>
            <w:top w:val="none" w:sz="0" w:space="0" w:color="auto"/>
            <w:left w:val="none" w:sz="0" w:space="0" w:color="auto"/>
            <w:bottom w:val="dotted" w:sz="6" w:space="0" w:color="C8C8C8"/>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91904077">
          <w:marLeft w:val="0"/>
          <w:marRight w:val="0"/>
          <w:marTop w:val="0"/>
          <w:marBottom w:val="0"/>
          <w:divBdr>
            <w:top w:val="none" w:sz="0" w:space="0" w:color="auto"/>
            <w:left w:val="none" w:sz="0" w:space="0" w:color="auto"/>
            <w:bottom w:val="none" w:sz="0" w:space="0" w:color="auto"/>
            <w:right w:val="none" w:sz="0" w:space="0" w:color="auto"/>
          </w:divBdr>
        </w:div>
        <w:div w:id="161940069">
          <w:marLeft w:val="0"/>
          <w:marRight w:val="0"/>
          <w:marTop w:val="0"/>
          <w:marBottom w:val="0"/>
          <w:divBdr>
            <w:top w:val="none" w:sz="0" w:space="0" w:color="auto"/>
            <w:left w:val="none" w:sz="0" w:space="0" w:color="auto"/>
            <w:bottom w:val="none" w:sz="0" w:space="0" w:color="auto"/>
            <w:right w:val="none" w:sz="0" w:space="0" w:color="auto"/>
          </w:divBdr>
        </w:div>
        <w:div w:id="17352291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020014289">
                      <w:marLeft w:val="0"/>
                      <w:marRight w:val="0"/>
                      <w:marTop w:val="0"/>
                      <w:marBottom w:val="0"/>
                      <w:divBdr>
                        <w:top w:val="none" w:sz="0" w:space="0" w:color="auto"/>
                        <w:left w:val="none" w:sz="0" w:space="0" w:color="auto"/>
                        <w:bottom w:val="none" w:sz="0" w:space="0" w:color="auto"/>
                        <w:right w:val="none" w:sz="0" w:space="0" w:color="auto"/>
                      </w:divBdr>
                      <w:divsChild>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 w:id="1619754328">
                          <w:marLeft w:val="0"/>
                          <w:marRight w:val="0"/>
                          <w:marTop w:val="0"/>
                          <w:marBottom w:val="0"/>
                          <w:divBdr>
                            <w:top w:val="none" w:sz="0" w:space="0" w:color="auto"/>
                            <w:left w:val="none" w:sz="0" w:space="0" w:color="auto"/>
                            <w:bottom w:val="none" w:sz="0" w:space="0" w:color="auto"/>
                            <w:right w:val="none" w:sz="0" w:space="0" w:color="auto"/>
                          </w:divBdr>
                        </w:div>
                      </w:divsChild>
                    </w:div>
                    <w:div w:id="755630742">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348727">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1039087681">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851143805">
          <w:marLeft w:val="0"/>
          <w:marRight w:val="0"/>
          <w:marTop w:val="0"/>
          <w:marBottom w:val="0"/>
          <w:divBdr>
            <w:top w:val="none" w:sz="0" w:space="0" w:color="auto"/>
            <w:left w:val="none" w:sz="0" w:space="0" w:color="auto"/>
            <w:bottom w:val="none" w:sz="0" w:space="0" w:color="auto"/>
            <w:right w:val="none" w:sz="0" w:space="0" w:color="auto"/>
          </w:divBdr>
        </w:div>
        <w:div w:id="783383016">
          <w:marLeft w:val="0"/>
          <w:marRight w:val="0"/>
          <w:marTop w:val="0"/>
          <w:marBottom w:val="0"/>
          <w:divBdr>
            <w:top w:val="none" w:sz="0" w:space="0" w:color="auto"/>
            <w:left w:val="none" w:sz="0" w:space="0" w:color="auto"/>
            <w:bottom w:val="dotted" w:sz="6" w:space="0" w:color="C8C8C8"/>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sChild>
        </w:div>
        <w:div w:id="1921867752">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1623883556">
          <w:marLeft w:val="0"/>
          <w:marRight w:val="0"/>
          <w:marTop w:val="0"/>
          <w:marBottom w:val="0"/>
          <w:divBdr>
            <w:top w:val="none" w:sz="0" w:space="0" w:color="auto"/>
            <w:left w:val="none" w:sz="0" w:space="0" w:color="auto"/>
            <w:bottom w:val="none" w:sz="0" w:space="0" w:color="auto"/>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844196499">
                      <w:marLeft w:val="0"/>
                      <w:marRight w:val="0"/>
                      <w:marTop w:val="0"/>
                      <w:marBottom w:val="0"/>
                      <w:divBdr>
                        <w:top w:val="none" w:sz="0" w:space="0" w:color="auto"/>
                        <w:left w:val="none" w:sz="0" w:space="0" w:color="auto"/>
                        <w:bottom w:val="none" w:sz="0" w:space="0" w:color="auto"/>
                        <w:right w:val="none" w:sz="0" w:space="0" w:color="auto"/>
                      </w:divBdr>
                      <w:divsChild>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607081720">
                          <w:marLeft w:val="0"/>
                          <w:marRight w:val="0"/>
                          <w:marTop w:val="0"/>
                          <w:marBottom w:val="0"/>
                          <w:divBdr>
                            <w:top w:val="none" w:sz="0" w:space="0" w:color="auto"/>
                            <w:left w:val="none" w:sz="0" w:space="0" w:color="auto"/>
                            <w:bottom w:val="none" w:sz="0" w:space="0" w:color="auto"/>
                            <w:right w:val="none" w:sz="0" w:space="0" w:color="auto"/>
                          </w:divBdr>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207689867">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1877621257">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7202290">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865">
          <w:marLeft w:val="0"/>
          <w:marRight w:val="0"/>
          <w:marTop w:val="0"/>
          <w:marBottom w:val="0"/>
          <w:divBdr>
            <w:top w:val="none" w:sz="0" w:space="0" w:color="auto"/>
            <w:left w:val="none" w:sz="0" w:space="0" w:color="auto"/>
            <w:bottom w:val="none" w:sz="0" w:space="0" w:color="auto"/>
            <w:right w:val="none" w:sz="0" w:space="0" w:color="auto"/>
          </w:divBdr>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2135252804">
              <w:marLeft w:val="0"/>
              <w:marRight w:val="0"/>
              <w:marTop w:val="0"/>
              <w:marBottom w:val="0"/>
              <w:divBdr>
                <w:top w:val="none" w:sz="0" w:space="0" w:color="auto"/>
                <w:left w:val="none" w:sz="0" w:space="0" w:color="auto"/>
                <w:bottom w:val="none" w:sz="0" w:space="0" w:color="auto"/>
                <w:right w:val="none" w:sz="0" w:space="0" w:color="auto"/>
              </w:divBdr>
            </w:div>
            <w:div w:id="1745028719">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692458603">
                      <w:marLeft w:val="0"/>
                      <w:marRight w:val="0"/>
                      <w:marTop w:val="0"/>
                      <w:marBottom w:val="0"/>
                      <w:divBdr>
                        <w:top w:val="none" w:sz="0" w:space="0" w:color="auto"/>
                        <w:left w:val="none" w:sz="0" w:space="0" w:color="auto"/>
                        <w:bottom w:val="none" w:sz="0" w:space="0" w:color="auto"/>
                        <w:right w:val="none" w:sz="0" w:space="0" w:color="auto"/>
                      </w:divBdr>
                      <w:divsChild>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286546825">
                          <w:marLeft w:val="0"/>
                          <w:marRight w:val="0"/>
                          <w:marTop w:val="0"/>
                          <w:marBottom w:val="0"/>
                          <w:divBdr>
                            <w:top w:val="none" w:sz="0" w:space="0" w:color="auto"/>
                            <w:left w:val="none" w:sz="0" w:space="0" w:color="auto"/>
                            <w:bottom w:val="none" w:sz="0" w:space="0" w:color="auto"/>
                            <w:right w:val="none" w:sz="0" w:space="0" w:color="auto"/>
                          </w:divBdr>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1464957121">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766929182">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39483262">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 w:id="308949363">
              <w:marLeft w:val="0"/>
              <w:marRight w:val="0"/>
              <w:marTop w:val="0"/>
              <w:marBottom w:val="0"/>
              <w:divBdr>
                <w:top w:val="none" w:sz="0" w:space="0" w:color="auto"/>
                <w:left w:val="none" w:sz="0" w:space="0" w:color="auto"/>
                <w:bottom w:val="none" w:sz="0" w:space="0" w:color="auto"/>
                <w:right w:val="none" w:sz="0" w:space="0" w:color="auto"/>
              </w:divBdr>
            </w:div>
          </w:divsChild>
        </w:div>
        <w:div w:id="1802454954">
          <w:marLeft w:val="0"/>
          <w:marRight w:val="0"/>
          <w:marTop w:val="0"/>
          <w:marBottom w:val="0"/>
          <w:divBdr>
            <w:top w:val="none" w:sz="0" w:space="0" w:color="auto"/>
            <w:left w:val="none" w:sz="0" w:space="0" w:color="auto"/>
            <w:bottom w:val="none" w:sz="0" w:space="0" w:color="auto"/>
            <w:right w:val="none" w:sz="0" w:space="0" w:color="auto"/>
          </w:divBdr>
        </w:div>
        <w:div w:id="1749688410">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213472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1523129278">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467546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183373859">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sChild>
        </w:div>
        <w:div w:id="320892600">
          <w:marLeft w:val="0"/>
          <w:marRight w:val="0"/>
          <w:marTop w:val="0"/>
          <w:marBottom w:val="0"/>
          <w:divBdr>
            <w:top w:val="none" w:sz="0" w:space="0" w:color="auto"/>
            <w:left w:val="none" w:sz="0" w:space="0" w:color="auto"/>
            <w:bottom w:val="none" w:sz="0" w:space="0" w:color="auto"/>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24790260">
          <w:marLeft w:val="0"/>
          <w:marRight w:val="0"/>
          <w:marTop w:val="0"/>
          <w:marBottom w:val="0"/>
          <w:divBdr>
            <w:top w:val="none" w:sz="0" w:space="0" w:color="auto"/>
            <w:left w:val="none" w:sz="0" w:space="0" w:color="auto"/>
            <w:bottom w:val="none" w:sz="0" w:space="0" w:color="auto"/>
            <w:right w:val="none" w:sz="0" w:space="0" w:color="auto"/>
          </w:divBdr>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124473632">
                      <w:marLeft w:val="0"/>
                      <w:marRight w:val="0"/>
                      <w:marTop w:val="0"/>
                      <w:marBottom w:val="0"/>
                      <w:divBdr>
                        <w:top w:val="none" w:sz="0" w:space="0" w:color="auto"/>
                        <w:left w:val="none" w:sz="0" w:space="0" w:color="auto"/>
                        <w:bottom w:val="none" w:sz="0" w:space="0" w:color="auto"/>
                        <w:right w:val="none" w:sz="0" w:space="0" w:color="auto"/>
                      </w:divBdr>
                      <w:divsChild>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925190084">
                          <w:marLeft w:val="0"/>
                          <w:marRight w:val="0"/>
                          <w:marTop w:val="0"/>
                          <w:marBottom w:val="0"/>
                          <w:divBdr>
                            <w:top w:val="none" w:sz="0" w:space="0" w:color="auto"/>
                            <w:left w:val="none" w:sz="0" w:space="0" w:color="auto"/>
                            <w:bottom w:val="none" w:sz="0" w:space="0" w:color="auto"/>
                            <w:right w:val="none" w:sz="0" w:space="0" w:color="auto"/>
                          </w:divBdr>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462924058">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125392248">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7354728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dotted" w:sz="6" w:space="0" w:color="C8C8C8"/>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sChild>
        </w:div>
        <w:div w:id="474378022">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343437605">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94132354">
                      <w:marLeft w:val="0"/>
                      <w:marRight w:val="0"/>
                      <w:marTop w:val="0"/>
                      <w:marBottom w:val="0"/>
                      <w:divBdr>
                        <w:top w:val="none" w:sz="0" w:space="0" w:color="auto"/>
                        <w:left w:val="none" w:sz="0" w:space="0" w:color="auto"/>
                        <w:bottom w:val="none" w:sz="0" w:space="0" w:color="auto"/>
                        <w:right w:val="none" w:sz="0" w:space="0" w:color="auto"/>
                      </w:divBdr>
                      <w:divsChild>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 w:id="1171406670">
                          <w:marLeft w:val="0"/>
                          <w:marRight w:val="0"/>
                          <w:marTop w:val="0"/>
                          <w:marBottom w:val="0"/>
                          <w:divBdr>
                            <w:top w:val="none" w:sz="0" w:space="0" w:color="auto"/>
                            <w:left w:val="none" w:sz="0" w:space="0" w:color="auto"/>
                            <w:bottom w:val="none" w:sz="0" w:space="0" w:color="auto"/>
                            <w:right w:val="none" w:sz="0" w:space="0" w:color="auto"/>
                          </w:divBdr>
                        </w:div>
                        <w:div w:id="739866989">
                          <w:marLeft w:val="0"/>
                          <w:marRight w:val="0"/>
                          <w:marTop w:val="0"/>
                          <w:marBottom w:val="0"/>
                          <w:divBdr>
                            <w:top w:val="none" w:sz="0" w:space="0" w:color="auto"/>
                            <w:left w:val="none" w:sz="0" w:space="0" w:color="auto"/>
                            <w:bottom w:val="none" w:sz="0" w:space="0" w:color="auto"/>
                            <w:right w:val="none" w:sz="0" w:space="0" w:color="auto"/>
                          </w:divBdr>
                        </w:div>
                      </w:divsChild>
                    </w:div>
                    <w:div w:id="313224930">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233781425">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32849941">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1221791656">
          <w:marLeft w:val="0"/>
          <w:marRight w:val="0"/>
          <w:marTop w:val="0"/>
          <w:marBottom w:val="0"/>
          <w:divBdr>
            <w:top w:val="none" w:sz="0" w:space="0" w:color="auto"/>
            <w:left w:val="none" w:sz="0" w:space="0" w:color="auto"/>
            <w:bottom w:val="dotted" w:sz="6" w:space="0" w:color="C8C8C8"/>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sChild>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617108826">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 w:id="933053992">
                          <w:marLeft w:val="0"/>
                          <w:marRight w:val="0"/>
                          <w:marTop w:val="0"/>
                          <w:marBottom w:val="0"/>
                          <w:divBdr>
                            <w:top w:val="none" w:sz="0" w:space="0" w:color="auto"/>
                            <w:left w:val="none" w:sz="0" w:space="0" w:color="auto"/>
                            <w:bottom w:val="none" w:sz="0" w:space="0" w:color="auto"/>
                            <w:right w:val="none" w:sz="0" w:space="0" w:color="auto"/>
                          </w:divBdr>
                        </w:div>
                        <w:div w:id="25567412">
                          <w:marLeft w:val="0"/>
                          <w:marRight w:val="0"/>
                          <w:marTop w:val="0"/>
                          <w:marBottom w:val="0"/>
                          <w:divBdr>
                            <w:top w:val="none" w:sz="0" w:space="0" w:color="auto"/>
                            <w:left w:val="none" w:sz="0" w:space="0" w:color="auto"/>
                            <w:bottom w:val="none" w:sz="0" w:space="0" w:color="auto"/>
                            <w:right w:val="none" w:sz="0" w:space="0" w:color="auto"/>
                          </w:divBdr>
                        </w:div>
                      </w:divsChild>
                    </w:div>
                    <w:div w:id="449789342">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1051694">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962005632">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313561889">
          <w:marLeft w:val="0"/>
          <w:marRight w:val="0"/>
          <w:marTop w:val="0"/>
          <w:marBottom w:val="0"/>
          <w:divBdr>
            <w:top w:val="none" w:sz="0" w:space="0" w:color="auto"/>
            <w:left w:val="none" w:sz="0" w:space="0" w:color="auto"/>
            <w:bottom w:val="none" w:sz="0" w:space="0" w:color="auto"/>
            <w:right w:val="none" w:sz="0" w:space="0" w:color="auto"/>
          </w:divBdr>
        </w:div>
        <w:div w:id="1534807763">
          <w:marLeft w:val="0"/>
          <w:marRight w:val="0"/>
          <w:marTop w:val="0"/>
          <w:marBottom w:val="0"/>
          <w:divBdr>
            <w:top w:val="none" w:sz="0" w:space="0" w:color="auto"/>
            <w:left w:val="none" w:sz="0" w:space="0" w:color="auto"/>
            <w:bottom w:val="dotted" w:sz="6" w:space="0" w:color="C8C8C8"/>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305087419">
              <w:marLeft w:val="0"/>
              <w:marRight w:val="0"/>
              <w:marTop w:val="0"/>
              <w:marBottom w:val="0"/>
              <w:divBdr>
                <w:top w:val="none" w:sz="0" w:space="0" w:color="auto"/>
                <w:left w:val="none" w:sz="0" w:space="0" w:color="auto"/>
                <w:bottom w:val="none" w:sz="0" w:space="0" w:color="auto"/>
                <w:right w:val="none" w:sz="0" w:space="0" w:color="auto"/>
              </w:divBdr>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788116123">
          <w:marLeft w:val="0"/>
          <w:marRight w:val="0"/>
          <w:marTop w:val="0"/>
          <w:marBottom w:val="0"/>
          <w:divBdr>
            <w:top w:val="none" w:sz="0" w:space="0" w:color="auto"/>
            <w:left w:val="none" w:sz="0" w:space="0" w:color="auto"/>
            <w:bottom w:val="none" w:sz="0" w:space="0" w:color="auto"/>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983077410">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63258740">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418405819">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18817556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196083831">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647326588">
                      <w:marLeft w:val="0"/>
                      <w:marRight w:val="0"/>
                      <w:marTop w:val="0"/>
                      <w:marBottom w:val="0"/>
                      <w:divBdr>
                        <w:top w:val="none" w:sz="0" w:space="0" w:color="auto"/>
                        <w:left w:val="none" w:sz="0" w:space="0" w:color="auto"/>
                        <w:bottom w:val="none" w:sz="0" w:space="0" w:color="auto"/>
                        <w:right w:val="none" w:sz="0" w:space="0" w:color="auto"/>
                      </w:divBdr>
                      <w:divsChild>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085758456">
                          <w:marLeft w:val="0"/>
                          <w:marRight w:val="0"/>
                          <w:marTop w:val="0"/>
                          <w:marBottom w:val="0"/>
                          <w:divBdr>
                            <w:top w:val="none" w:sz="0" w:space="0" w:color="auto"/>
                            <w:left w:val="none" w:sz="0" w:space="0" w:color="auto"/>
                            <w:bottom w:val="none" w:sz="0" w:space="0" w:color="auto"/>
                            <w:right w:val="none" w:sz="0" w:space="0" w:color="auto"/>
                          </w:divBdr>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317538514">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14113388">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660743548">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283853122">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sChild>
        </w:div>
        <w:div w:id="1074856972">
          <w:marLeft w:val="0"/>
          <w:marRight w:val="0"/>
          <w:marTop w:val="0"/>
          <w:marBottom w:val="0"/>
          <w:divBdr>
            <w:top w:val="none" w:sz="0" w:space="0" w:color="auto"/>
            <w:left w:val="none" w:sz="0" w:space="0" w:color="auto"/>
            <w:bottom w:val="none" w:sz="0" w:space="0" w:color="auto"/>
            <w:right w:val="none" w:sz="0" w:space="0" w:color="auto"/>
          </w:divBdr>
        </w:div>
        <w:div w:id="1321884013">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51002677">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659773986">
                      <w:marLeft w:val="0"/>
                      <w:marRight w:val="0"/>
                      <w:marTop w:val="0"/>
                      <w:marBottom w:val="0"/>
                      <w:divBdr>
                        <w:top w:val="none" w:sz="0" w:space="0" w:color="auto"/>
                        <w:left w:val="none" w:sz="0" w:space="0" w:color="auto"/>
                        <w:bottom w:val="none" w:sz="0" w:space="0" w:color="auto"/>
                        <w:right w:val="none" w:sz="0" w:space="0" w:color="auto"/>
                      </w:divBdr>
                      <w:divsChild>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sChild>
                    </w:div>
                    <w:div w:id="1793211105">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740837406">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4806125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476</TotalTime>
  <Pages>6</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24</cp:revision>
  <dcterms:created xsi:type="dcterms:W3CDTF">2011-12-10T20:06:00Z</dcterms:created>
  <dcterms:modified xsi:type="dcterms:W3CDTF">2012-05-10T23:03:00Z</dcterms:modified>
</cp:coreProperties>
</file>