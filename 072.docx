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26C0" w:rsidRDefault="005E0BE8" w:rsidP="001B26C0">
      <w:r>
        <w:t xml:space="preserve">Say, </w:t>
      </w:r>
      <w:r w:rsidR="007630A4">
        <w:t>“</w:t>
      </w:r>
      <w:r>
        <w:t xml:space="preserve">It was revealed to me that a </w:t>
      </w:r>
      <w:r w:rsidR="006953FC">
        <w:t xml:space="preserve">band </w:t>
      </w:r>
      <w:r>
        <w:t xml:space="preserve">of jinn </w:t>
      </w:r>
      <w:r w:rsidR="00C03587">
        <w:t>listen</w:t>
      </w:r>
      <w:r w:rsidR="00A27F98">
        <w:t>ed</w:t>
      </w:r>
      <w:r w:rsidR="006953FC">
        <w:t xml:space="preserve"> in</w:t>
      </w:r>
      <w:r>
        <w:t xml:space="preserve">, </w:t>
      </w:r>
      <w:r w:rsidR="00A27F98">
        <w:t xml:space="preserve">and </w:t>
      </w:r>
      <w:r>
        <w:t>said, ‘We have heard a wondrous Quran.</w:t>
      </w:r>
    </w:p>
    <w:p w:rsidR="001B26C0" w:rsidRPr="005E0BE8" w:rsidRDefault="005E0BE8" w:rsidP="001B26C0">
      <w:r>
        <w:t>It guides to rectitude,</w:t>
      </w:r>
      <w:r w:rsidRPr="005E0BE8">
        <w:t xml:space="preserve"> </w:t>
      </w:r>
      <w:r>
        <w:t xml:space="preserve">so we </w:t>
      </w:r>
      <w:r w:rsidR="00C82934">
        <w:t xml:space="preserve">have </w:t>
      </w:r>
      <w:r>
        <w:t>believed in it</w:t>
      </w:r>
      <w:r w:rsidR="004A299F">
        <w:t>;</w:t>
      </w:r>
      <w:r w:rsidR="00420955">
        <w:t xml:space="preserve"> a</w:t>
      </w:r>
      <w:r w:rsidR="00744501">
        <w:t>nd w</w:t>
      </w:r>
      <w:r w:rsidR="00C03587">
        <w:t>e will never associate anyone with our Lord</w:t>
      </w:r>
      <w:r>
        <w:t>.</w:t>
      </w:r>
    </w:p>
    <w:p w:rsidR="001B26C0" w:rsidRDefault="0031528C" w:rsidP="001B26C0">
      <w:r>
        <w:t xml:space="preserve">And </w:t>
      </w:r>
      <w:r w:rsidR="00557CA5">
        <w:t>E</w:t>
      </w:r>
      <w:r w:rsidR="00C03587">
        <w:t xml:space="preserve">xalted is the </w:t>
      </w:r>
      <w:r w:rsidR="00C82934">
        <w:t xml:space="preserve">Grandeur </w:t>
      </w:r>
      <w:r w:rsidR="00C03587">
        <w:t>of our Lord</w:t>
      </w:r>
      <w:r w:rsidR="000775EF">
        <w:t>—</w:t>
      </w:r>
      <w:r w:rsidR="00C03587">
        <w:t>He never had a mate, nor a child.</w:t>
      </w:r>
    </w:p>
    <w:p w:rsidR="001B26C0" w:rsidRDefault="00744501" w:rsidP="001B26C0">
      <w:r>
        <w:t>But t</w:t>
      </w:r>
      <w:r w:rsidR="00557CA5">
        <w:t>he</w:t>
      </w:r>
      <w:r w:rsidR="00C03587">
        <w:t xml:space="preserve"> fools </w:t>
      </w:r>
      <w:r w:rsidR="00881DF6">
        <w:t xml:space="preserve">among us </w:t>
      </w:r>
      <w:r w:rsidR="00420955">
        <w:t xml:space="preserve">used to </w:t>
      </w:r>
      <w:r w:rsidR="00652D21">
        <w:t>say</w:t>
      </w:r>
      <w:r w:rsidR="00C03587">
        <w:t xml:space="preserve"> </w:t>
      </w:r>
      <w:r w:rsidR="00881DF6">
        <w:t>nonsense about God</w:t>
      </w:r>
      <w:r w:rsidR="001B26C0">
        <w:t>.</w:t>
      </w:r>
    </w:p>
    <w:p w:rsidR="001B26C0" w:rsidRDefault="00683FC5" w:rsidP="001B26C0">
      <w:r>
        <w:t>And w</w:t>
      </w:r>
      <w:r w:rsidR="00557CA5">
        <w:t>e thought that humans and jinn would never utter lies about God</w:t>
      </w:r>
      <w:r w:rsidR="00881DF6">
        <w:t>.</w:t>
      </w:r>
    </w:p>
    <w:p w:rsidR="001B26C0" w:rsidRDefault="00881DF6" w:rsidP="001B26C0">
      <w:r>
        <w:t xml:space="preserve">Some </w:t>
      </w:r>
      <w:r w:rsidR="00051680">
        <w:t>individual humans</w:t>
      </w:r>
      <w:r w:rsidR="00913568">
        <w:t xml:space="preserve"> used to seek power through </w:t>
      </w:r>
      <w:r w:rsidR="00051680">
        <w:t>some individual jinn</w:t>
      </w:r>
      <w:r>
        <w:t xml:space="preserve">, but they </w:t>
      </w:r>
      <w:r w:rsidR="00913568">
        <w:t xml:space="preserve">only </w:t>
      </w:r>
      <w:r w:rsidR="007D3133">
        <w:t>increased</w:t>
      </w:r>
      <w:r>
        <w:t xml:space="preserve"> them </w:t>
      </w:r>
      <w:r w:rsidR="007D3133">
        <w:t>in</w:t>
      </w:r>
      <w:r>
        <w:t xml:space="preserve"> </w:t>
      </w:r>
      <w:r w:rsidR="007D3133">
        <w:t>confusion</w:t>
      </w:r>
      <w:r w:rsidR="001B26C0">
        <w:t>.</w:t>
      </w:r>
    </w:p>
    <w:p w:rsidR="001B26C0" w:rsidRDefault="00051680" w:rsidP="001B26C0">
      <w:r>
        <w:t>T</w:t>
      </w:r>
      <w:r w:rsidR="007D3133">
        <w:t xml:space="preserve">hey thought, as you thought, </w:t>
      </w:r>
      <w:r w:rsidR="00913568">
        <w:t xml:space="preserve">that God would never </w:t>
      </w:r>
      <w:r w:rsidR="00744501">
        <w:t xml:space="preserve">resurrect </w:t>
      </w:r>
      <w:r w:rsidR="00913568">
        <w:t>anyone</w:t>
      </w:r>
      <w:r w:rsidR="007D3133">
        <w:t>.</w:t>
      </w:r>
    </w:p>
    <w:p w:rsidR="001B26C0" w:rsidRDefault="007D3133" w:rsidP="001B26C0">
      <w:r>
        <w:t>We probed the heaven</w:t>
      </w:r>
      <w:r w:rsidR="00F91608">
        <w:t>,</w:t>
      </w:r>
      <w:r>
        <w:t xml:space="preserve"> and found it filled with </w:t>
      </w:r>
      <w:r w:rsidR="00F91608">
        <w:t xml:space="preserve">stern </w:t>
      </w:r>
      <w:r>
        <w:t>guards and projectiles.</w:t>
      </w:r>
    </w:p>
    <w:p w:rsidR="001B26C0" w:rsidRDefault="0085381F" w:rsidP="001B26C0">
      <w:r>
        <w:t>We used to take up positions to listen in</w:t>
      </w:r>
      <w:r w:rsidR="00F91608">
        <w:t xml:space="preserve">; </w:t>
      </w:r>
      <w:r>
        <w:t xml:space="preserve">but whoever listens </w:t>
      </w:r>
      <w:r w:rsidR="00420955">
        <w:t xml:space="preserve">now </w:t>
      </w:r>
      <w:r w:rsidR="00F91608">
        <w:t xml:space="preserve">finds </w:t>
      </w:r>
      <w:r>
        <w:t>a projectile in wait for him.</w:t>
      </w:r>
    </w:p>
    <w:p w:rsidR="001B26C0" w:rsidRDefault="00420955" w:rsidP="001B26C0">
      <w:r>
        <w:t>We</w:t>
      </w:r>
      <w:r w:rsidR="001514FF">
        <w:t xml:space="preserve"> do not know whether ill is intended for those on earth, or </w:t>
      </w:r>
      <w:r w:rsidR="00744501">
        <w:t xml:space="preserve">if </w:t>
      </w:r>
      <w:r w:rsidR="001514FF">
        <w:t>their Lord intends goodness for them.</w:t>
      </w:r>
    </w:p>
    <w:p w:rsidR="001B26C0" w:rsidRDefault="00F91608" w:rsidP="001B26C0">
      <w:r>
        <w:t xml:space="preserve">Some of us are righteous, </w:t>
      </w:r>
      <w:r w:rsidR="003B57B1">
        <w:t>but</w:t>
      </w:r>
      <w:r>
        <w:t xml:space="preserve"> some of us are </w:t>
      </w:r>
      <w:r w:rsidR="00051680">
        <w:t>less than that</w:t>
      </w:r>
      <w:r w:rsidR="001B26C0">
        <w:t xml:space="preserve">; </w:t>
      </w:r>
      <w:r w:rsidR="00AD6254">
        <w:t xml:space="preserve">we follow </w:t>
      </w:r>
      <w:r w:rsidR="003B57B1">
        <w:t>divergent paths</w:t>
      </w:r>
      <w:r w:rsidR="001B26C0">
        <w:t>.</w:t>
      </w:r>
    </w:p>
    <w:p w:rsidR="001B26C0" w:rsidRDefault="00AA58AA" w:rsidP="001B26C0">
      <w:r>
        <w:t xml:space="preserve">We </w:t>
      </w:r>
      <w:r w:rsidR="003B57B1">
        <w:t xml:space="preserve">realized </w:t>
      </w:r>
      <w:r>
        <w:t xml:space="preserve">that we </w:t>
      </w:r>
      <w:r w:rsidR="003B57B1">
        <w:t xml:space="preserve">cannot defeat </w:t>
      </w:r>
      <w:r>
        <w:t>God on e</w:t>
      </w:r>
      <w:r w:rsidR="00E81811">
        <w:t xml:space="preserve">arth, </w:t>
      </w:r>
      <w:r w:rsidR="00051680">
        <w:t xml:space="preserve">and that </w:t>
      </w:r>
      <w:r w:rsidR="00E81811">
        <w:t xml:space="preserve">we </w:t>
      </w:r>
      <w:r w:rsidR="00051680">
        <w:t xml:space="preserve">cannot </w:t>
      </w:r>
      <w:r w:rsidR="00E81811">
        <w:t xml:space="preserve">escape Him by </w:t>
      </w:r>
      <w:r w:rsidR="00744501">
        <w:t>fleeing</w:t>
      </w:r>
      <w:r w:rsidR="00E81811">
        <w:t>.</w:t>
      </w:r>
    </w:p>
    <w:p w:rsidR="001B26C0" w:rsidRDefault="00777ACA" w:rsidP="001B26C0">
      <w:r>
        <w:t>And w</w:t>
      </w:r>
      <w:r w:rsidR="001B26C0">
        <w:t xml:space="preserve">hen we heard the guidance, we believed in it. </w:t>
      </w:r>
      <w:r w:rsidR="0014204E">
        <w:t>W</w:t>
      </w:r>
      <w:r w:rsidR="001B26C0">
        <w:t>hoever believes in his Lord fear</w:t>
      </w:r>
      <w:r w:rsidR="003B57B1">
        <w:t>s</w:t>
      </w:r>
      <w:r w:rsidR="001B26C0">
        <w:t xml:space="preserve"> </w:t>
      </w:r>
      <w:r w:rsidR="0014204E">
        <w:t>neither</w:t>
      </w:r>
      <w:r w:rsidR="003B57B1">
        <w:t xml:space="preserve"> loss</w:t>
      </w:r>
      <w:r w:rsidR="0014204E">
        <w:t>,</w:t>
      </w:r>
      <w:r w:rsidR="001B26C0">
        <w:t xml:space="preserve"> </w:t>
      </w:r>
      <w:r w:rsidR="0014204E">
        <w:t>n</w:t>
      </w:r>
      <w:r w:rsidR="001B26C0">
        <w:t xml:space="preserve">or </w:t>
      </w:r>
      <w:r w:rsidR="00CC2DC7">
        <w:t>burden</w:t>
      </w:r>
      <w:r w:rsidR="001B26C0">
        <w:t>.</w:t>
      </w:r>
    </w:p>
    <w:p w:rsidR="001B26C0" w:rsidRDefault="00656774" w:rsidP="001B26C0">
      <w:r>
        <w:t xml:space="preserve">Among us are those who </w:t>
      </w:r>
      <w:r w:rsidR="00051680">
        <w:t>are submitting</w:t>
      </w:r>
      <w:r>
        <w:t xml:space="preserve">, and among us are the compromisers. As for those who </w:t>
      </w:r>
      <w:r w:rsidR="00420955">
        <w:t>have submitted</w:t>
      </w:r>
      <w:r w:rsidR="00005229">
        <w:t>—</w:t>
      </w:r>
      <w:r>
        <w:t xml:space="preserve">it is they who pursue </w:t>
      </w:r>
      <w:r w:rsidR="009B53EE">
        <w:t>rectitude</w:t>
      </w:r>
      <w:r>
        <w:t>.</w:t>
      </w:r>
    </w:p>
    <w:p w:rsidR="001B26C0" w:rsidRDefault="00656774" w:rsidP="001B26C0">
      <w:r>
        <w:t>But</w:t>
      </w:r>
      <w:r w:rsidRPr="00656774">
        <w:t xml:space="preserve"> </w:t>
      </w:r>
      <w:r>
        <w:t>as for the compromisers</w:t>
      </w:r>
      <w:r w:rsidR="000775EF">
        <w:t>—</w:t>
      </w:r>
      <w:r>
        <w:t xml:space="preserve">they </w:t>
      </w:r>
      <w:r w:rsidR="00F12499">
        <w:t xml:space="preserve">will be </w:t>
      </w:r>
      <w:r>
        <w:t xml:space="preserve">firewood for </w:t>
      </w:r>
      <w:r w:rsidR="00F12499">
        <w:t>Hell</w:t>
      </w:r>
      <w:r>
        <w:t>.</w:t>
      </w:r>
      <w:r w:rsidR="00760316">
        <w:t>’</w:t>
      </w:r>
      <w:r w:rsidR="007630A4">
        <w:t>”</w:t>
      </w:r>
    </w:p>
    <w:p w:rsidR="001B26C0" w:rsidRDefault="009B53EE" w:rsidP="001B26C0">
      <w:r>
        <w:t xml:space="preserve">Had they </w:t>
      </w:r>
      <w:r w:rsidR="00F12499">
        <w:t xml:space="preserve">kept true to the </w:t>
      </w:r>
      <w:r>
        <w:t>Path</w:t>
      </w:r>
      <w:r w:rsidR="00760316">
        <w:t xml:space="preserve">, We would have given </w:t>
      </w:r>
      <w:r w:rsidR="00051680">
        <w:t xml:space="preserve">them plenty </w:t>
      </w:r>
      <w:r w:rsidR="00420955">
        <w:t xml:space="preserve">water </w:t>
      </w:r>
      <w:r w:rsidR="00760316">
        <w:t>to drink.</w:t>
      </w:r>
    </w:p>
    <w:p w:rsidR="001B26C0" w:rsidRDefault="00F12499" w:rsidP="001B26C0">
      <w:r>
        <w:t>T</w:t>
      </w:r>
      <w:r w:rsidR="00760316">
        <w:t xml:space="preserve">o test them with it. Whoever turns away from the </w:t>
      </w:r>
      <w:r w:rsidR="00420955">
        <w:t xml:space="preserve">remembrance </w:t>
      </w:r>
      <w:r w:rsidR="00760316">
        <w:t xml:space="preserve">of his Lord, He will </w:t>
      </w:r>
      <w:r>
        <w:t xml:space="preserve">direct </w:t>
      </w:r>
      <w:r w:rsidR="00760316">
        <w:t xml:space="preserve">him to </w:t>
      </w:r>
      <w:r>
        <w:t>torment ever mounting</w:t>
      </w:r>
      <w:r w:rsidR="00760316">
        <w:t>.</w:t>
      </w:r>
    </w:p>
    <w:p w:rsidR="001B26C0" w:rsidRDefault="00760316" w:rsidP="001B26C0">
      <w:r>
        <w:t xml:space="preserve">The places of worship </w:t>
      </w:r>
      <w:r w:rsidR="00744501">
        <w:t xml:space="preserve">are for </w:t>
      </w:r>
      <w:r>
        <w:t>God</w:t>
      </w:r>
      <w:r w:rsidR="00051680">
        <w:t>. So do not call, besides God, upon anyone else</w:t>
      </w:r>
      <w:r w:rsidR="00F12499">
        <w:t>.</w:t>
      </w:r>
    </w:p>
    <w:p w:rsidR="001B26C0" w:rsidRDefault="00420955" w:rsidP="001B26C0">
      <w:r>
        <w:lastRenderedPageBreak/>
        <w:t xml:space="preserve">And </w:t>
      </w:r>
      <w:r w:rsidR="00F12499">
        <w:t>w</w:t>
      </w:r>
      <w:r w:rsidR="00A140E9">
        <w:t xml:space="preserve">hen </w:t>
      </w:r>
      <w:r w:rsidR="00F12499">
        <w:t>the servant of</w:t>
      </w:r>
      <w:r w:rsidR="00F12499" w:rsidDel="00F12499">
        <w:t xml:space="preserve"> </w:t>
      </w:r>
      <w:r w:rsidR="00F12499">
        <w:t xml:space="preserve">God </w:t>
      </w:r>
      <w:r w:rsidR="00051680">
        <w:t>got up calling on Him</w:t>
      </w:r>
      <w:r w:rsidR="00A140E9">
        <w:t xml:space="preserve">, they </w:t>
      </w:r>
      <w:r w:rsidR="00C571F9">
        <w:t>almost fell on him in a mass</w:t>
      </w:r>
      <w:r w:rsidR="00A140E9">
        <w:t>.</w:t>
      </w:r>
    </w:p>
    <w:p w:rsidR="001B26C0" w:rsidRDefault="00A140E9" w:rsidP="001B26C0">
      <w:r>
        <w:t xml:space="preserve">Say, </w:t>
      </w:r>
      <w:r w:rsidR="007630A4">
        <w:t>“</w:t>
      </w:r>
      <w:r w:rsidR="00C571F9">
        <w:t xml:space="preserve">I </w:t>
      </w:r>
      <w:r w:rsidR="00744501">
        <w:t xml:space="preserve">pray only to </w:t>
      </w:r>
      <w:r w:rsidR="00E70BB3">
        <w:t xml:space="preserve">my </w:t>
      </w:r>
      <w:r w:rsidR="00C571F9" w:rsidRPr="00C571F9">
        <w:t>Lord</w:t>
      </w:r>
      <w:r w:rsidRPr="00C571F9">
        <w:t xml:space="preserve">, </w:t>
      </w:r>
      <w:r w:rsidR="00C571F9" w:rsidRPr="00C571F9">
        <w:t xml:space="preserve">and </w:t>
      </w:r>
      <w:r w:rsidR="00744501">
        <w:t xml:space="preserve">I </w:t>
      </w:r>
      <w:r w:rsidR="00C571F9">
        <w:t>never</w:t>
      </w:r>
      <w:r w:rsidR="00C571F9" w:rsidRPr="00C571F9">
        <w:t xml:space="preserve"> associate anyone</w:t>
      </w:r>
      <w:r w:rsidR="00C571F9">
        <w:t xml:space="preserve"> with Him</w:t>
      </w:r>
      <w:r>
        <w:t>.</w:t>
      </w:r>
      <w:r w:rsidR="007630A4">
        <w:t>”</w:t>
      </w:r>
    </w:p>
    <w:p w:rsidR="001B26C0" w:rsidRDefault="003F1A8F" w:rsidP="001B26C0">
      <w:r>
        <w:t>Say, “</w:t>
      </w:r>
      <w:r w:rsidR="00BA5A40">
        <w:t xml:space="preserve">It is not in my power to </w:t>
      </w:r>
      <w:r w:rsidR="00051680">
        <w:t>harm you</w:t>
      </w:r>
      <w:r w:rsidR="00BA5A40">
        <w:t xml:space="preserve">, </w:t>
      </w:r>
      <w:r w:rsidR="00051680">
        <w:t>n</w:t>
      </w:r>
      <w:r w:rsidR="00BA5A40">
        <w:t>or to bring you to right conduct.</w:t>
      </w:r>
      <w:r w:rsidR="007630A4">
        <w:t>”</w:t>
      </w:r>
    </w:p>
    <w:p w:rsidR="001B26C0" w:rsidRDefault="00D20AC8" w:rsidP="001B26C0">
      <w:r>
        <w:t xml:space="preserve">Say, </w:t>
      </w:r>
      <w:r w:rsidR="007630A4">
        <w:t>“</w:t>
      </w:r>
      <w:r w:rsidR="00744501">
        <w:t xml:space="preserve">No one </w:t>
      </w:r>
      <w:r>
        <w:t xml:space="preserve">can protect me </w:t>
      </w:r>
      <w:r w:rsidR="00051680">
        <w:t xml:space="preserve">from </w:t>
      </w:r>
      <w:r>
        <w:t>God</w:t>
      </w:r>
      <w:r w:rsidR="008F7FC0">
        <w:t>,</w:t>
      </w:r>
      <w:r w:rsidR="00051680">
        <w:t xml:space="preserve"> </w:t>
      </w:r>
      <w:r w:rsidR="008F7FC0">
        <w:t>and I will not find any refuge except with Him</w:t>
      </w:r>
      <w:r w:rsidR="008F7FC0">
        <w:t>.</w:t>
      </w:r>
      <w:bookmarkStart w:id="0" w:name="_GoBack"/>
      <w:bookmarkEnd w:id="0"/>
    </w:p>
    <w:p w:rsidR="001B26C0" w:rsidRDefault="00051680" w:rsidP="001B26C0">
      <w:r>
        <w:t>Except for</w:t>
      </w:r>
      <w:r w:rsidR="007A5716">
        <w:t xml:space="preserve"> a proclamation</w:t>
      </w:r>
      <w:r w:rsidR="0078431A">
        <w:t xml:space="preserve"> from God</w:t>
      </w:r>
      <w:r>
        <w:t xml:space="preserve"> </w:t>
      </w:r>
      <w:r w:rsidR="007A5716">
        <w:t xml:space="preserve">and </w:t>
      </w:r>
      <w:r w:rsidR="004137C8">
        <w:t>His</w:t>
      </w:r>
      <w:r w:rsidR="007A5716">
        <w:t xml:space="preserve"> messages. </w:t>
      </w:r>
      <w:r w:rsidR="00293192">
        <w:t xml:space="preserve">He who </w:t>
      </w:r>
      <w:r w:rsidR="001D21E4">
        <w:t xml:space="preserve">defies </w:t>
      </w:r>
      <w:r w:rsidR="007A5716">
        <w:t>God and His Messenger</w:t>
      </w:r>
      <w:r w:rsidR="000775EF">
        <w:t>—</w:t>
      </w:r>
      <w:r w:rsidR="0078431A">
        <w:t xml:space="preserve">for him is the </w:t>
      </w:r>
      <w:r w:rsidR="00405A81">
        <w:t>Fire</w:t>
      </w:r>
      <w:r w:rsidR="0078431A">
        <w:t xml:space="preserve"> of Hell</w:t>
      </w:r>
      <w:r w:rsidR="00420955">
        <w:t xml:space="preserve">, in which </w:t>
      </w:r>
      <w:r w:rsidR="000D4EB6">
        <w:t>they</w:t>
      </w:r>
      <w:r w:rsidR="00420955">
        <w:t xml:space="preserve"> will dwell forever</w:t>
      </w:r>
      <w:r w:rsidR="0078431A">
        <w:t>.</w:t>
      </w:r>
      <w:r w:rsidR="007630A4">
        <w:t>”</w:t>
      </w:r>
    </w:p>
    <w:p w:rsidR="001B26C0" w:rsidRDefault="00293192" w:rsidP="001B26C0">
      <w:r>
        <w:t>Until, w</w:t>
      </w:r>
      <w:r w:rsidR="00C82934">
        <w:t xml:space="preserve">hen they </w:t>
      </w:r>
      <w:r>
        <w:t>see</w:t>
      </w:r>
      <w:r w:rsidR="0078431A">
        <w:t xml:space="preserve"> what </w:t>
      </w:r>
      <w:r w:rsidR="00665182">
        <w:t xml:space="preserve">they were promised, they will </w:t>
      </w:r>
      <w:r w:rsidR="00326A12">
        <w:t>know</w:t>
      </w:r>
      <w:r w:rsidR="00326A12" w:rsidDel="00326A12">
        <w:t xml:space="preserve"> </w:t>
      </w:r>
      <w:r w:rsidR="00665182">
        <w:t xml:space="preserve">who </w:t>
      </w:r>
      <w:r w:rsidR="00326A12">
        <w:t>is weaker in helpers, and fewer in numbers.</w:t>
      </w:r>
    </w:p>
    <w:p w:rsidR="001B26C0" w:rsidRDefault="00665182" w:rsidP="001B26C0">
      <w:r>
        <w:t xml:space="preserve">Say, </w:t>
      </w:r>
      <w:r w:rsidR="007630A4">
        <w:t>“</w:t>
      </w:r>
      <w:r>
        <w:t xml:space="preserve">I do not know </w:t>
      </w:r>
      <w:r w:rsidR="00326A12">
        <w:t xml:space="preserve">whether </w:t>
      </w:r>
      <w:r>
        <w:t xml:space="preserve">what </w:t>
      </w:r>
      <w:r w:rsidR="003E47EC">
        <w:t>you are</w:t>
      </w:r>
      <w:r>
        <w:t xml:space="preserve"> promised is near, or </w:t>
      </w:r>
      <w:r w:rsidR="00293192">
        <w:t>whether</w:t>
      </w:r>
      <w:r w:rsidR="001D21E4">
        <w:t xml:space="preserve"> </w:t>
      </w:r>
      <w:r>
        <w:t xml:space="preserve">my Lord will </w:t>
      </w:r>
      <w:r w:rsidR="00293192">
        <w:t>extend it for a period</w:t>
      </w:r>
      <w:r>
        <w:t>.</w:t>
      </w:r>
      <w:r w:rsidR="007630A4">
        <w:t>”</w:t>
      </w:r>
    </w:p>
    <w:p w:rsidR="001B26C0" w:rsidRDefault="00420955">
      <w:r>
        <w:t xml:space="preserve">The </w:t>
      </w:r>
      <w:r w:rsidR="00221346">
        <w:t>K</w:t>
      </w:r>
      <w:r w:rsidR="003E47EC">
        <w:t xml:space="preserve">nower of the </w:t>
      </w:r>
      <w:r>
        <w:t>Invisible</w:t>
      </w:r>
      <w:r w:rsidR="003E47EC">
        <w:t xml:space="preserve">; </w:t>
      </w:r>
      <w:r>
        <w:t>He does not disclose His Invisible to anyone.</w:t>
      </w:r>
    </w:p>
    <w:p w:rsidR="001B26C0" w:rsidRDefault="006128C1">
      <w:r>
        <w:t xml:space="preserve">Except to a </w:t>
      </w:r>
      <w:r w:rsidR="00293192">
        <w:t xml:space="preserve">Messenger </w:t>
      </w:r>
      <w:r>
        <w:t>of His choosing</w:t>
      </w:r>
      <w:r w:rsidR="00221346">
        <w:t xml:space="preserve">. </w:t>
      </w:r>
      <w:r w:rsidR="00293192">
        <w:t>He then dispatches guards before him and behind him.</w:t>
      </w:r>
    </w:p>
    <w:p w:rsidR="001B26C0" w:rsidRPr="007B24B5" w:rsidRDefault="00221346">
      <w:r>
        <w:t xml:space="preserve">That He may </w:t>
      </w:r>
      <w:r w:rsidR="001B1C5A">
        <w:t>know</w:t>
      </w:r>
      <w:r w:rsidR="00293192">
        <w:t xml:space="preserve"> </w:t>
      </w:r>
      <w:r w:rsidR="00294B53">
        <w:t xml:space="preserve">that they have </w:t>
      </w:r>
      <w:r w:rsidR="00420955">
        <w:t xml:space="preserve">conveyed </w:t>
      </w:r>
      <w:r w:rsidR="00294B53">
        <w:t xml:space="preserve">the messages of their Lord. He </w:t>
      </w:r>
      <w:r w:rsidR="00293192">
        <w:t xml:space="preserve">encompasses what they have, </w:t>
      </w:r>
      <w:r w:rsidR="00EB39D8">
        <w:t>and has tallied everything by number</w:t>
      </w:r>
      <w:r w:rsidR="00294B53">
        <w:t>.</w:t>
      </w:r>
    </w:p>
    <w:sectPr w:rsidR="001B26C0" w:rsidRPr="007B24B5" w:rsidSect="005E0BE8">
      <w:pgSz w:w="12240" w:h="15840"/>
      <w:pgMar w:top="1440" w:right="2520" w:bottom="1440" w:left="25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98047A"/>
    <w:multiLevelType w:val="multilevel"/>
    <w:tmpl w:val="8DF6B8B4"/>
    <w:name w:val="QuranList"/>
    <w:lvl w:ilvl="0">
      <w:start w:val="1"/>
      <w:numFmt w:val="decimal"/>
      <w:pStyle w:val="Normal"/>
      <w:suff w:val="space"/>
      <w:lvlText w:val="%1."/>
      <w:lvlJc w:val="left"/>
      <w:pPr>
        <w:ind w:left="0" w:firstLine="0"/>
      </w:pPr>
      <w:rPr>
        <w:rFonts w:hint="default"/>
        <w:sz w:val="16"/>
      </w:rPr>
    </w:lvl>
    <w:lvl w:ilvl="1">
      <w:start w:val="1"/>
      <w:numFmt w:val="none"/>
      <w:lvlText w:val="1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246918CD"/>
    <w:multiLevelType w:val="hybridMultilevel"/>
    <w:tmpl w:val="5D4202C4"/>
    <w:lvl w:ilvl="0" w:tplc="7B2E144E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DE2A6D"/>
    <w:multiLevelType w:val="multilevel"/>
    <w:tmpl w:val="977855E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2ECE592C"/>
    <w:multiLevelType w:val="hybridMultilevel"/>
    <w:tmpl w:val="ECEA5956"/>
    <w:lvl w:ilvl="0" w:tplc="DEAC1EAC">
      <w:start w:val="1"/>
      <w:numFmt w:val="decimal"/>
      <w:pStyle w:val="NoSpacing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4A183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2"/>
  </w:compat>
  <w:rsids>
    <w:rsidRoot w:val="00AE7BB6"/>
    <w:rsid w:val="00005229"/>
    <w:rsid w:val="00013D1A"/>
    <w:rsid w:val="00045C6D"/>
    <w:rsid w:val="00051680"/>
    <w:rsid w:val="00063D53"/>
    <w:rsid w:val="000775EF"/>
    <w:rsid w:val="000A47D5"/>
    <w:rsid w:val="000D3FE1"/>
    <w:rsid w:val="000D4EB6"/>
    <w:rsid w:val="000F11B4"/>
    <w:rsid w:val="0014204E"/>
    <w:rsid w:val="001506DC"/>
    <w:rsid w:val="001514FF"/>
    <w:rsid w:val="00164E94"/>
    <w:rsid w:val="001A5695"/>
    <w:rsid w:val="001B1C5A"/>
    <w:rsid w:val="001B26C0"/>
    <w:rsid w:val="001D21E4"/>
    <w:rsid w:val="001D761E"/>
    <w:rsid w:val="00202AF2"/>
    <w:rsid w:val="00221346"/>
    <w:rsid w:val="00265D96"/>
    <w:rsid w:val="00293192"/>
    <w:rsid w:val="00294B53"/>
    <w:rsid w:val="002E2622"/>
    <w:rsid w:val="0031528C"/>
    <w:rsid w:val="00325F65"/>
    <w:rsid w:val="00326A12"/>
    <w:rsid w:val="003A3D57"/>
    <w:rsid w:val="003B57B1"/>
    <w:rsid w:val="003B743C"/>
    <w:rsid w:val="003B7C96"/>
    <w:rsid w:val="003C6557"/>
    <w:rsid w:val="003D04F4"/>
    <w:rsid w:val="003E47EC"/>
    <w:rsid w:val="003F1A8F"/>
    <w:rsid w:val="003F620C"/>
    <w:rsid w:val="00405A81"/>
    <w:rsid w:val="0041123D"/>
    <w:rsid w:val="004137C8"/>
    <w:rsid w:val="00420955"/>
    <w:rsid w:val="004212B2"/>
    <w:rsid w:val="00423ADB"/>
    <w:rsid w:val="004345CD"/>
    <w:rsid w:val="004473E9"/>
    <w:rsid w:val="004820C3"/>
    <w:rsid w:val="0048718E"/>
    <w:rsid w:val="004A299F"/>
    <w:rsid w:val="004C587C"/>
    <w:rsid w:val="004D05DA"/>
    <w:rsid w:val="004D7BF3"/>
    <w:rsid w:val="005078B3"/>
    <w:rsid w:val="00535698"/>
    <w:rsid w:val="00544C40"/>
    <w:rsid w:val="00557CA5"/>
    <w:rsid w:val="005827CD"/>
    <w:rsid w:val="00585F77"/>
    <w:rsid w:val="005A4C46"/>
    <w:rsid w:val="005C1975"/>
    <w:rsid w:val="005E0BE8"/>
    <w:rsid w:val="006128C1"/>
    <w:rsid w:val="00652D21"/>
    <w:rsid w:val="00656774"/>
    <w:rsid w:val="00665182"/>
    <w:rsid w:val="00683FC5"/>
    <w:rsid w:val="00693A2D"/>
    <w:rsid w:val="0069417D"/>
    <w:rsid w:val="006953FC"/>
    <w:rsid w:val="006D4A38"/>
    <w:rsid w:val="00723450"/>
    <w:rsid w:val="00731903"/>
    <w:rsid w:val="00744501"/>
    <w:rsid w:val="00760316"/>
    <w:rsid w:val="007630A4"/>
    <w:rsid w:val="00777ACA"/>
    <w:rsid w:val="0078431A"/>
    <w:rsid w:val="007A5716"/>
    <w:rsid w:val="007B24B5"/>
    <w:rsid w:val="007B79EB"/>
    <w:rsid w:val="007D3133"/>
    <w:rsid w:val="007E1EBD"/>
    <w:rsid w:val="00821794"/>
    <w:rsid w:val="0085381F"/>
    <w:rsid w:val="00881DF6"/>
    <w:rsid w:val="008960F8"/>
    <w:rsid w:val="008D0651"/>
    <w:rsid w:val="008E0010"/>
    <w:rsid w:val="008E0F27"/>
    <w:rsid w:val="008F0928"/>
    <w:rsid w:val="008F39A1"/>
    <w:rsid w:val="008F7D48"/>
    <w:rsid w:val="008F7FC0"/>
    <w:rsid w:val="00913568"/>
    <w:rsid w:val="00923C54"/>
    <w:rsid w:val="00945B78"/>
    <w:rsid w:val="00963181"/>
    <w:rsid w:val="00973FF0"/>
    <w:rsid w:val="00991B65"/>
    <w:rsid w:val="009A4571"/>
    <w:rsid w:val="009B2F06"/>
    <w:rsid w:val="009B5025"/>
    <w:rsid w:val="009B53EE"/>
    <w:rsid w:val="009B7ACA"/>
    <w:rsid w:val="009E5CC9"/>
    <w:rsid w:val="00A140E9"/>
    <w:rsid w:val="00A23A1E"/>
    <w:rsid w:val="00A269AB"/>
    <w:rsid w:val="00A27B11"/>
    <w:rsid w:val="00A27F98"/>
    <w:rsid w:val="00A828FB"/>
    <w:rsid w:val="00AA58AA"/>
    <w:rsid w:val="00AB441C"/>
    <w:rsid w:val="00AD6254"/>
    <w:rsid w:val="00AE7BB6"/>
    <w:rsid w:val="00AF71E4"/>
    <w:rsid w:val="00B16B98"/>
    <w:rsid w:val="00B2609D"/>
    <w:rsid w:val="00B319E7"/>
    <w:rsid w:val="00B455C6"/>
    <w:rsid w:val="00B47142"/>
    <w:rsid w:val="00B5199A"/>
    <w:rsid w:val="00B721AC"/>
    <w:rsid w:val="00B8275A"/>
    <w:rsid w:val="00BA5A40"/>
    <w:rsid w:val="00BA7371"/>
    <w:rsid w:val="00BB4943"/>
    <w:rsid w:val="00BF31CB"/>
    <w:rsid w:val="00C03587"/>
    <w:rsid w:val="00C124A0"/>
    <w:rsid w:val="00C44BBC"/>
    <w:rsid w:val="00C571F9"/>
    <w:rsid w:val="00C81575"/>
    <w:rsid w:val="00C81800"/>
    <w:rsid w:val="00C82934"/>
    <w:rsid w:val="00C838BA"/>
    <w:rsid w:val="00CA252A"/>
    <w:rsid w:val="00CC2DC7"/>
    <w:rsid w:val="00CC48EC"/>
    <w:rsid w:val="00CD752A"/>
    <w:rsid w:val="00CE60D4"/>
    <w:rsid w:val="00CE7174"/>
    <w:rsid w:val="00D1040E"/>
    <w:rsid w:val="00D20AC8"/>
    <w:rsid w:val="00D27C5C"/>
    <w:rsid w:val="00D32B3A"/>
    <w:rsid w:val="00D43F22"/>
    <w:rsid w:val="00D47EC9"/>
    <w:rsid w:val="00D601C2"/>
    <w:rsid w:val="00D8399D"/>
    <w:rsid w:val="00D96D3E"/>
    <w:rsid w:val="00DB28AE"/>
    <w:rsid w:val="00DD7B7F"/>
    <w:rsid w:val="00DE755B"/>
    <w:rsid w:val="00DE77A8"/>
    <w:rsid w:val="00DF5740"/>
    <w:rsid w:val="00DF6C97"/>
    <w:rsid w:val="00E70BB3"/>
    <w:rsid w:val="00E81811"/>
    <w:rsid w:val="00EB0462"/>
    <w:rsid w:val="00EB39D8"/>
    <w:rsid w:val="00F05DBC"/>
    <w:rsid w:val="00F12499"/>
    <w:rsid w:val="00F23420"/>
    <w:rsid w:val="00F37487"/>
    <w:rsid w:val="00F46268"/>
    <w:rsid w:val="00F54E4C"/>
    <w:rsid w:val="00F57FA7"/>
    <w:rsid w:val="00F91608"/>
    <w:rsid w:val="00FE3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5B78"/>
    <w:pPr>
      <w:numPr>
        <w:numId w:val="6"/>
      </w:numPr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ursorp">
    <w:name w:val="cursorp"/>
    <w:basedOn w:val="DefaultParagraphFont"/>
    <w:rsid w:val="005827CD"/>
  </w:style>
  <w:style w:type="character" w:customStyle="1" w:styleId="bold">
    <w:name w:val="bold"/>
    <w:basedOn w:val="DefaultParagraphFont"/>
    <w:rsid w:val="005827CD"/>
  </w:style>
  <w:style w:type="paragraph" w:styleId="BalloonText">
    <w:name w:val="Balloon Text"/>
    <w:basedOn w:val="Normal"/>
    <w:link w:val="BalloonTextChar"/>
    <w:uiPriority w:val="99"/>
    <w:semiHidden/>
    <w:unhideWhenUsed/>
    <w:rsid w:val="00945B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5B7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45B78"/>
    <w:pPr>
      <w:ind w:left="720"/>
      <w:contextualSpacing/>
    </w:pPr>
  </w:style>
  <w:style w:type="paragraph" w:styleId="NoSpacing">
    <w:name w:val="No Spacing"/>
    <w:uiPriority w:val="1"/>
    <w:qFormat/>
    <w:rsid w:val="00945B78"/>
    <w:pPr>
      <w:numPr>
        <w:numId w:val="2"/>
      </w:num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EB046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B046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B046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B04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B0462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EB0462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8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41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63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76136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3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218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08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90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2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64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4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5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37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014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995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995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9754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563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324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8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87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964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999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079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971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025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233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084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73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07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62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740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79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68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559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715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09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78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45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285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208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3609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20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46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46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39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007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89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21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260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61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265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930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61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54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172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785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25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532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72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90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232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83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89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46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631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721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76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72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1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07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87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779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327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986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40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05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24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173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740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886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818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30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06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37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82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165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680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24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712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04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258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09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234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36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634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675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217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96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237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162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2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85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62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023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88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804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179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40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82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695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035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65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371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54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087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78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755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5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43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89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27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83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05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91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87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80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61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89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32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93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239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77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07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76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449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758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872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600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42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41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37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383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905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79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58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4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8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31899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8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8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78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86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3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7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8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34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1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14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196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723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6184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7081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5311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689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92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155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276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908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889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566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99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776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620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13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39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86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74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23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50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36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99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56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913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484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378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531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94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429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0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296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45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077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038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30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676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353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07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22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62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69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01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67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427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702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968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03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4160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801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50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522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96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42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446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62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363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279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38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883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145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026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15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752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464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796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242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05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42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84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00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866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494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885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788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48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825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525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964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251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9025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138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56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6581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853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828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600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854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432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12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18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269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558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93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44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259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7046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71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411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876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70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65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26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922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266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726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0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05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53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41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839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565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077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75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460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96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892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23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881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68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22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41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463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413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79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06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809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51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59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935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313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14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0445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4370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990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921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488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818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714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302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77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53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57904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4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326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52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15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7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53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1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332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45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818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543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6546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381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4957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22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68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92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47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03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902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873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250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11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19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0583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369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1832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683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83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417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51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43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48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59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107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547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718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55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922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968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224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546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315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56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601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26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478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205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200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705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74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627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83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03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631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41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75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739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444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688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143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953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16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25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61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576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40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426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62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467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91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85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882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25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881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918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84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945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00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9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74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584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834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324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6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161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95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971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155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71986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6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107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79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45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8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9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6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15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9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7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155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230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323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7007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5920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47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75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840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159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737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762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28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118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764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52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524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73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0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13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148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11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291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07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13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124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091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127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13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020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99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00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295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509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627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66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034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31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617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52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55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409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435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88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6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50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294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805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35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06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7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85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551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45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99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523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24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660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27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038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73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205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12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327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555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09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77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976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32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618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52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47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074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08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096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41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390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50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057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74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13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538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949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70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870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84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51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85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932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934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81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688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278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549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687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596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16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505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639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13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412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12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09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12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241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9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77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938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91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02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06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556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504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42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27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755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386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41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80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6016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03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902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319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5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576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467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883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18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59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398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096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57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44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52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282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457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228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810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293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856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63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9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42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015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28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266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80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329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071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558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831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5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085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910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603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53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95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232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62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76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318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781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179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982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402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268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2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035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19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10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253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815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145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035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210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153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293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209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775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1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102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660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6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98110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5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01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0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89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94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15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45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1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85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7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48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354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5190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6236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2924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01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7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247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397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695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29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676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247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468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666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407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244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303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698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15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46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831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41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516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65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197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360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674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801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929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29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13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513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071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13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88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054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05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59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82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9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95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502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80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115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75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877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876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788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535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544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291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072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73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001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575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13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59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52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49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230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175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416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084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746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888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685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667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75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458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991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208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80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60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831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843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380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525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19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50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167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725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74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159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36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62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38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35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10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038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21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37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468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54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95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47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209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491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04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46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701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34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741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66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65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48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748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467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15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37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5001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69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29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67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081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11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7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054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19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29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607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60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179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774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084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15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56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8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384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584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58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701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727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33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780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4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86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88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503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13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315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708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20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725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50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95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92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01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046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295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273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96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120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441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181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73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170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18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41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25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498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783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523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166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026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10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656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23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811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519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72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269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54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68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553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320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40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57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993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167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35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00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891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09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35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97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01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91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08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056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8706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679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59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74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66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52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578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787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83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639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94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919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316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182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935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894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79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199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47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4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68656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4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85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70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37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85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0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4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3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06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5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765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3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734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4684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1406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9866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322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18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988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265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88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76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47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781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46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194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31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482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079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49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732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678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01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13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54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254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71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754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325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725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049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91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58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79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84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58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05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737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105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62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17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17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59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727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59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93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05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65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74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89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9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8129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3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062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2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59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3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82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1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7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7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4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31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141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450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3053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567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978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223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358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29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76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747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134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05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86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782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31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67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86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821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650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9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47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111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728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91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59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70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20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201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219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04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321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5887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94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268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734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768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625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8604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81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611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708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13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603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065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441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63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66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448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445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85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844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8321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791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638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687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050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88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4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378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62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777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62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28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12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165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376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694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740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26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82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104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403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579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66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4775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675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454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443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512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02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274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452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61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442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794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315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994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03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722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22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50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95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660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3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44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95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211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541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428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37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703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224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585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87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3355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73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14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32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171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470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55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58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48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117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24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458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217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850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234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0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968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47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941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166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95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906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16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89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43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42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982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33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689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266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105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80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2947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7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858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80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04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041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149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24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42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171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50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61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218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60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94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89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46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658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78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988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690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03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415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3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52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495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536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79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049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4212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18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588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523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618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19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39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829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6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067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769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42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323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193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5200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458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005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358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97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776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538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37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906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672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67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405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562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553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29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23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01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326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631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96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604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790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221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52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5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48158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7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440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89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97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0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3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9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9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1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31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105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17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560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8560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3166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394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017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30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645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56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85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781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955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167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70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8443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8304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342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56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0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53125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585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50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11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6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8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5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9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5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58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738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198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880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5123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8791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3077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80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676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58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76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375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90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15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3873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6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39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57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405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878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869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7474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28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23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96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1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92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44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6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548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48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84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28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295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34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620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70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508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776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291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75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75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3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766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364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576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68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091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814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76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938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80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31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223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79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31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62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477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44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72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078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252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399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074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82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1999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376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220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78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407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371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404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458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076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26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954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625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18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403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02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56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399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60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55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530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7650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98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558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991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76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055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14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07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426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02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1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87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08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3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390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685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29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857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93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613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43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682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613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6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91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798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176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52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75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335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616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733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03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48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486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0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470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02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756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27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40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059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7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33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39462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890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62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8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4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8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5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1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0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73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32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365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538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5758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5576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7538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84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2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767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850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233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609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07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99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76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00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71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89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913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74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484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089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813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96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93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567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296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558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356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714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393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89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375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982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772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64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661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721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02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73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47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37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2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57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283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482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170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02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312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17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690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578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142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853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938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019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23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334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78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271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25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041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84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862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336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100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852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32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16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820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329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241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06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16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85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963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437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972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89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66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92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51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84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92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08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220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05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499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56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602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571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001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089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66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667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69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44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6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51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41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945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797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124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847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66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28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46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73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032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636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43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774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37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425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87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20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69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42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519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473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975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795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364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765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10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987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382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5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53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798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60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337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51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758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36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59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15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85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994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97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726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820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260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67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632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58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455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713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884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65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526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21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99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876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517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977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82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21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71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13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77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311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267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37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3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033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43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493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288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047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2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314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38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998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9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114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3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93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164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14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47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137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06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01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577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14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89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16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748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247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164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55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248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915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132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94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102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751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475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897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121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179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999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508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221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04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812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856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87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644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253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933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46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59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122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64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24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027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224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903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03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547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32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816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082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191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369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310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103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82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762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210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9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243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77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197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477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070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5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320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060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953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3336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22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619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90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61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29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01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555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594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805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92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80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55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387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028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56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422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4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167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06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2192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24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51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142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16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90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88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840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700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53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9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877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384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26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627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53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599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33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445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71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49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05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035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74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9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103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90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723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211663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8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8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7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85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8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2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2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8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5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22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77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303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326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167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461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3211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81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87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081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45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2952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95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773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7174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34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943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45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806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51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840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509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280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721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94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0381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81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6855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54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61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01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51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361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925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42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82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924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183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53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443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22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54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536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837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84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61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02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806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92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alal\Documents\001%20Assembla\trunk\Quran%20Translation\Template1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Template1</Template>
  <TotalTime>1042</TotalTime>
  <Pages>2</Pages>
  <Words>393</Words>
  <Characters>2245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Talal Itani</dc:creator>
  <cp:lastModifiedBy>Talal</cp:lastModifiedBy>
  <cp:revision>16</cp:revision>
  <dcterms:created xsi:type="dcterms:W3CDTF">2011-12-10T21:02:00Z</dcterms:created>
  <dcterms:modified xsi:type="dcterms:W3CDTF">2012-04-13T01:38:00Z</dcterms:modified>
</cp:coreProperties>
</file>