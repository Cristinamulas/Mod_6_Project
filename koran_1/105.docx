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A0E02" w:rsidRDefault="001A2BC1" w:rsidP="008A0E02">
      <w:r>
        <w:t xml:space="preserve">Have you not </w:t>
      </w:r>
      <w:r w:rsidR="00CE0047">
        <w:t xml:space="preserve">considered </w:t>
      </w:r>
      <w:r>
        <w:t>how your Lord dealt with the People of the Elephant?</w:t>
      </w:r>
    </w:p>
    <w:p w:rsidR="008A0E02" w:rsidRDefault="0001015D" w:rsidP="008A0E02">
      <w:r>
        <w:t>Did He not make their plan go wrong</w:t>
      </w:r>
      <w:r w:rsidR="008A0E02">
        <w:t>?</w:t>
      </w:r>
    </w:p>
    <w:p w:rsidR="008A0E02" w:rsidRDefault="00DB1EFB" w:rsidP="008A0E02">
      <w:r>
        <w:t>He se</w:t>
      </w:r>
      <w:r w:rsidR="00AE1C09">
        <w:t>n</w:t>
      </w:r>
      <w:bookmarkStart w:id="0" w:name="_GoBack"/>
      <w:bookmarkEnd w:id="0"/>
      <w:r>
        <w:t>t</w:t>
      </w:r>
      <w:r w:rsidR="006F0B8B">
        <w:t xml:space="preserve"> against them </w:t>
      </w:r>
      <w:r w:rsidR="001A2BC1">
        <w:t>swarms of birds.</w:t>
      </w:r>
    </w:p>
    <w:p w:rsidR="008A0E02" w:rsidRDefault="00CE0047" w:rsidP="008A0E02">
      <w:r>
        <w:t>Throwing at</w:t>
      </w:r>
      <w:r w:rsidR="006F0B8B">
        <w:t xml:space="preserve"> </w:t>
      </w:r>
      <w:r w:rsidR="0001015D">
        <w:t xml:space="preserve">them </w:t>
      </w:r>
      <w:r>
        <w:t>rocks</w:t>
      </w:r>
      <w:r w:rsidR="0001015D">
        <w:t xml:space="preserve"> of baked clay.</w:t>
      </w:r>
    </w:p>
    <w:p w:rsidR="008A0E02" w:rsidRPr="007B24B5" w:rsidRDefault="006F0B8B" w:rsidP="008A0E02">
      <w:r>
        <w:t>Leaving</w:t>
      </w:r>
      <w:r w:rsidR="000C0CF1">
        <w:t xml:space="preserve"> them</w:t>
      </w:r>
      <w:r w:rsidR="0001015D">
        <w:t xml:space="preserve"> like </w:t>
      </w:r>
      <w:r w:rsidR="001A2BC1">
        <w:t>chewed-up</w:t>
      </w:r>
      <w:r w:rsidR="001A2BC1" w:rsidDel="001A2BC1">
        <w:t xml:space="preserve"> </w:t>
      </w:r>
      <w:r w:rsidR="00545C70">
        <w:t>leaves</w:t>
      </w:r>
      <w:r w:rsidR="0001015D">
        <w:t>.</w:t>
      </w:r>
    </w:p>
    <w:sectPr w:rsidR="008A0E02" w:rsidRPr="007B24B5" w:rsidSect="008E024F">
      <w:pgSz w:w="12240" w:h="15840"/>
      <w:pgMar w:top="1440" w:right="2520" w:bottom="1440" w:left="25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98047A"/>
    <w:multiLevelType w:val="multilevel"/>
    <w:tmpl w:val="8DF6B8B4"/>
    <w:name w:val="QuranList"/>
    <w:lvl w:ilvl="0">
      <w:start w:val="1"/>
      <w:numFmt w:val="decimal"/>
      <w:pStyle w:val="Normal"/>
      <w:suff w:val="space"/>
      <w:lvlText w:val="%1."/>
      <w:lvlJc w:val="left"/>
      <w:pPr>
        <w:ind w:left="0" w:firstLine="0"/>
      </w:pPr>
      <w:rPr>
        <w:rFonts w:hint="default"/>
        <w:sz w:val="16"/>
      </w:rPr>
    </w:lvl>
    <w:lvl w:ilvl="1">
      <w:start w:val="1"/>
      <w:numFmt w:val="none"/>
      <w:lvlText w:val="1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>
    <w:nsid w:val="246918CD"/>
    <w:multiLevelType w:val="hybridMultilevel"/>
    <w:tmpl w:val="5D4202C4"/>
    <w:lvl w:ilvl="0" w:tplc="7B2E144E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7DE2A6D"/>
    <w:multiLevelType w:val="multilevel"/>
    <w:tmpl w:val="977855E2"/>
    <w:lvl w:ilvl="0">
      <w:start w:val="1"/>
      <w:numFmt w:val="decimal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>
    <w:nsid w:val="2ECE592C"/>
    <w:multiLevelType w:val="hybridMultilevel"/>
    <w:tmpl w:val="ECEA5956"/>
    <w:lvl w:ilvl="0" w:tplc="DEAC1EAC">
      <w:start w:val="1"/>
      <w:numFmt w:val="decimal"/>
      <w:pStyle w:val="NoSpacing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4A1837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2"/>
  </w:compat>
  <w:rsids>
    <w:rsidRoot w:val="00AE7BB6"/>
    <w:rsid w:val="0001015D"/>
    <w:rsid w:val="00013D1A"/>
    <w:rsid w:val="00045C6D"/>
    <w:rsid w:val="00066A62"/>
    <w:rsid w:val="00082BA7"/>
    <w:rsid w:val="000C0CF1"/>
    <w:rsid w:val="000D3FE1"/>
    <w:rsid w:val="000F11B4"/>
    <w:rsid w:val="001506DC"/>
    <w:rsid w:val="00163C18"/>
    <w:rsid w:val="00164E94"/>
    <w:rsid w:val="001A2BC1"/>
    <w:rsid w:val="001A5695"/>
    <w:rsid w:val="001B26C0"/>
    <w:rsid w:val="001D3215"/>
    <w:rsid w:val="001D761E"/>
    <w:rsid w:val="00202AF2"/>
    <w:rsid w:val="00243AA6"/>
    <w:rsid w:val="00253044"/>
    <w:rsid w:val="00265D96"/>
    <w:rsid w:val="00277242"/>
    <w:rsid w:val="002E2622"/>
    <w:rsid w:val="003421C4"/>
    <w:rsid w:val="003A3D57"/>
    <w:rsid w:val="003B743C"/>
    <w:rsid w:val="003B7C96"/>
    <w:rsid w:val="003C6557"/>
    <w:rsid w:val="003D04F4"/>
    <w:rsid w:val="003D27EA"/>
    <w:rsid w:val="003F0797"/>
    <w:rsid w:val="003F620C"/>
    <w:rsid w:val="004212B2"/>
    <w:rsid w:val="00423ADB"/>
    <w:rsid w:val="004473E9"/>
    <w:rsid w:val="004954B8"/>
    <w:rsid w:val="004C587C"/>
    <w:rsid w:val="004D05DA"/>
    <w:rsid w:val="005078B3"/>
    <w:rsid w:val="00535698"/>
    <w:rsid w:val="00544C40"/>
    <w:rsid w:val="00545C70"/>
    <w:rsid w:val="005827CD"/>
    <w:rsid w:val="00585F77"/>
    <w:rsid w:val="005C1975"/>
    <w:rsid w:val="00614FEB"/>
    <w:rsid w:val="00631115"/>
    <w:rsid w:val="00646442"/>
    <w:rsid w:val="006F0B8B"/>
    <w:rsid w:val="007131B5"/>
    <w:rsid w:val="00723450"/>
    <w:rsid w:val="007450D4"/>
    <w:rsid w:val="007B24B5"/>
    <w:rsid w:val="007B79EB"/>
    <w:rsid w:val="007E1EBD"/>
    <w:rsid w:val="007F385B"/>
    <w:rsid w:val="007F4DCD"/>
    <w:rsid w:val="00804B97"/>
    <w:rsid w:val="00863980"/>
    <w:rsid w:val="00866A87"/>
    <w:rsid w:val="00891D0A"/>
    <w:rsid w:val="008960F8"/>
    <w:rsid w:val="008A0E02"/>
    <w:rsid w:val="008B735B"/>
    <w:rsid w:val="008C28E1"/>
    <w:rsid w:val="008D558C"/>
    <w:rsid w:val="008E0010"/>
    <w:rsid w:val="008E024F"/>
    <w:rsid w:val="00905987"/>
    <w:rsid w:val="009175A3"/>
    <w:rsid w:val="00923C54"/>
    <w:rsid w:val="009601A9"/>
    <w:rsid w:val="00963181"/>
    <w:rsid w:val="00973FF0"/>
    <w:rsid w:val="00974EE7"/>
    <w:rsid w:val="00991B65"/>
    <w:rsid w:val="009A4571"/>
    <w:rsid w:val="009B2F06"/>
    <w:rsid w:val="009B5025"/>
    <w:rsid w:val="009B7ACA"/>
    <w:rsid w:val="009D7859"/>
    <w:rsid w:val="009F6E21"/>
    <w:rsid w:val="00A1778D"/>
    <w:rsid w:val="00A269AB"/>
    <w:rsid w:val="00A27B11"/>
    <w:rsid w:val="00A45648"/>
    <w:rsid w:val="00AE1C09"/>
    <w:rsid w:val="00AE66E5"/>
    <w:rsid w:val="00AE7BB6"/>
    <w:rsid w:val="00AF71E4"/>
    <w:rsid w:val="00B11EBF"/>
    <w:rsid w:val="00B16B98"/>
    <w:rsid w:val="00B2609D"/>
    <w:rsid w:val="00B319E7"/>
    <w:rsid w:val="00B455C6"/>
    <w:rsid w:val="00B47142"/>
    <w:rsid w:val="00B5199A"/>
    <w:rsid w:val="00B8275A"/>
    <w:rsid w:val="00BB4943"/>
    <w:rsid w:val="00BF31CB"/>
    <w:rsid w:val="00C44BBC"/>
    <w:rsid w:val="00C47E75"/>
    <w:rsid w:val="00C81575"/>
    <w:rsid w:val="00C81800"/>
    <w:rsid w:val="00C838BA"/>
    <w:rsid w:val="00CA252A"/>
    <w:rsid w:val="00CC48EC"/>
    <w:rsid w:val="00CD752A"/>
    <w:rsid w:val="00CE0047"/>
    <w:rsid w:val="00D1040E"/>
    <w:rsid w:val="00D27C5C"/>
    <w:rsid w:val="00D32B3A"/>
    <w:rsid w:val="00D43F22"/>
    <w:rsid w:val="00D445FE"/>
    <w:rsid w:val="00D47EC9"/>
    <w:rsid w:val="00D601C2"/>
    <w:rsid w:val="00D70B22"/>
    <w:rsid w:val="00D8399D"/>
    <w:rsid w:val="00D96D3E"/>
    <w:rsid w:val="00DB1EFB"/>
    <w:rsid w:val="00DD7B7F"/>
    <w:rsid w:val="00DE77A8"/>
    <w:rsid w:val="00DF5740"/>
    <w:rsid w:val="00E573D3"/>
    <w:rsid w:val="00E74F21"/>
    <w:rsid w:val="00EA7E5F"/>
    <w:rsid w:val="00EE3252"/>
    <w:rsid w:val="00F05DBC"/>
    <w:rsid w:val="00F10F5E"/>
    <w:rsid w:val="00F37487"/>
    <w:rsid w:val="00F54E4C"/>
    <w:rsid w:val="00F57501"/>
    <w:rsid w:val="00F57FA7"/>
    <w:rsid w:val="00F625A2"/>
    <w:rsid w:val="00F63BC9"/>
    <w:rsid w:val="00F751F7"/>
    <w:rsid w:val="00FB53D0"/>
    <w:rsid w:val="00FC2667"/>
    <w:rsid w:val="00FE35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6A62"/>
    <w:pPr>
      <w:numPr>
        <w:numId w:val="6"/>
      </w:numPr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ursorp">
    <w:name w:val="cursorp"/>
    <w:basedOn w:val="DefaultParagraphFont"/>
    <w:rsid w:val="005827CD"/>
  </w:style>
  <w:style w:type="character" w:customStyle="1" w:styleId="bold">
    <w:name w:val="bold"/>
    <w:basedOn w:val="DefaultParagraphFont"/>
    <w:rsid w:val="005827CD"/>
  </w:style>
  <w:style w:type="paragraph" w:styleId="BalloonText">
    <w:name w:val="Balloon Text"/>
    <w:basedOn w:val="Normal"/>
    <w:link w:val="BalloonTextChar"/>
    <w:uiPriority w:val="99"/>
    <w:semiHidden/>
    <w:unhideWhenUsed/>
    <w:rsid w:val="00066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6A6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66A62"/>
    <w:pPr>
      <w:ind w:left="720"/>
      <w:contextualSpacing/>
    </w:pPr>
  </w:style>
  <w:style w:type="paragraph" w:styleId="NoSpacing">
    <w:name w:val="No Spacing"/>
    <w:uiPriority w:val="1"/>
    <w:qFormat/>
    <w:rsid w:val="00066A62"/>
    <w:pPr>
      <w:numPr>
        <w:numId w:val="2"/>
      </w:num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781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41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063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76136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93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8218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083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904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40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22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64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363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941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5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014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49958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9954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619754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55630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32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87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7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9643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99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79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0971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02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33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6084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736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629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740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790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768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8559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71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0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9783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4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0285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2208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3609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20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465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3469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392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9007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289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216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260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26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930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661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543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17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78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25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532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22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903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232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8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3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8906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465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631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7215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7615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7725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21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3070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087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779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0327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6986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400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005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247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4173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74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886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0818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30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69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9376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682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1165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68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924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3712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045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258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95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234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3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463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675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217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961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237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16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27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85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626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4023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9880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804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1179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40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829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2695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903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6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3371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7542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0876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0788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6755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58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436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897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270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2834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105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91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87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804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76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89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132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6933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239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77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077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76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044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575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8872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600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421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41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737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0383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390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3798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22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90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224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01637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90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7703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390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30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56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0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96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0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8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943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3163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8394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74848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338177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0775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39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655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52815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3070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1664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246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210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506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5715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686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6498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162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121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76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10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3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311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40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0312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272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6613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5759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0258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14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3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318993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7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386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2784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186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2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87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88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348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18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02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14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196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4723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86184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07081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311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7689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92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2155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0276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69084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888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566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8996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620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3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8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62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8747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5232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750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368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998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56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691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484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37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319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94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429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0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296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44522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07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038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8305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676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35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070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22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62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697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010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678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427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702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968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803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4160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801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50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522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996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428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446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46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4363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279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8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3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145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8026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0159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7521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796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242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005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429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84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007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866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494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885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78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0825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2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4964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251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9025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8138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6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6581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3853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280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7600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854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432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312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18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269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855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9936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4498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25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7046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71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1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2876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709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7659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262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92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7266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7262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0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5056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7538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2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4412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5839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565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9077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756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4607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7960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892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023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88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684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6229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41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46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4139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4790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806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514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59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3935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1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8144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044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437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990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2921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488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818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6714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302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37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535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79049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83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525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0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5158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77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5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3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719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332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2458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681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254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86546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9381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4957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8223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068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92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47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03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9023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873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2507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311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199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3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0369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832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6832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31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2417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751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435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4832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6591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107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654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2718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5551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922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96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7224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0546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31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56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6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0262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478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205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00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70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74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6627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03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631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410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5756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5739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444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8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143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9953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9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025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617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576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140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426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862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846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7913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7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882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2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88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918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84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994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00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74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84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834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632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6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5161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95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97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3155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9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198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1986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68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3107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179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245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688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59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96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7158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9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07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155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2308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583230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370072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459203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347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750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284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159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737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762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6287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11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764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52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1524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73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205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613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714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11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291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207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8130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124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091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0127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131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0203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9997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0001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295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9509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8627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1660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80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53169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617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527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455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4409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843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88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4698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2505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8294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805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355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06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979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4858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51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4455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0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52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724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66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270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2038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8738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5205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3129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32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9094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775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5976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732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9618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352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47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074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608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09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541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390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850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057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74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6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0538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6949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3706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387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8845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516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885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393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0934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781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9688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278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3549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687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596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16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505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639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013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141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912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309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412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241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92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1938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891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02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2067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6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504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1426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275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0755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8386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4417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6803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601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03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902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31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75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576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467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4883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0182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3590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39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9096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57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9443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529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282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457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4228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081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293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856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6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19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425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015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7282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2266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4805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3298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507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558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283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50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908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4910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603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53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953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0232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21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9765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23185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7781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2179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9824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402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268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274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035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19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104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25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15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0145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1035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21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15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29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9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775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61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102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56606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3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86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981106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3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01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004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089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94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9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156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45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4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85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73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48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354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5190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862365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62924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401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37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5247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397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369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829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9676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247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5468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2666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407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91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2244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5303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3698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91580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44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831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841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4516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265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1970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360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1674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01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291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13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513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9071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6131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3882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705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053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99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282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392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953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50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804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115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75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9877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87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1788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8535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2544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929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407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734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001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95750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139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596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522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3497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230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1175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6416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8084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5746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888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66855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0667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757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0458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2991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920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580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9600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47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831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6843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3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5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1191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5075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116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37253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743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1595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9368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162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938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6354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010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038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216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2370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7468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25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951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472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8209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491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704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1469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701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33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741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3661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659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48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7482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046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15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372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500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2694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291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167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9081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8112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5737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054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019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29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6078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1609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5179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774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9084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1539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4567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285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738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358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582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370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772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233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8003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45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586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588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6503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4137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3159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3708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7201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17251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1505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9958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0929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010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704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5295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9273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3967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7120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4415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5181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3731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1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2187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541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7254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3498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9783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523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16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902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610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65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52323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1811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851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72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2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269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542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683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6553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6320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40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2579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993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16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359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3000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389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2095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9356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97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501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91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8081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3056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8706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6798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5595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741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6664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52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75782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878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4831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1639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7940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919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316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8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3935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894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798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75891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872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76638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9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043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1950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7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403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565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657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15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22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16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2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194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027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4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96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983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8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8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9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1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9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59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85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21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81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85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06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0645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28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1806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84591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355982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64139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71484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868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526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25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8183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070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882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0862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6519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651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027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21993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344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6865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40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6850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700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4378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85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44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437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060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57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765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7342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6843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14066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39866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22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5180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098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0265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9882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761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847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781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146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1947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31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482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79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8499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073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5678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20174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1308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54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6254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71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754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5325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7772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049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917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0584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17945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4845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3582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90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8737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5105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623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171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5170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5902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372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59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793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051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4651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4741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189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791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81295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33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062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1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6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5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163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22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0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72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87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3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848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9316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141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3450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33053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5674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4978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4223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7358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29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7768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2747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613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051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3860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4782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31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0674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086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182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650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994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1472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111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72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918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595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970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3208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0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219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047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88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39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26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1734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4768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625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8604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281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6611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2708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01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5603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441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263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3667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9448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445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85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844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8321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791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638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87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20500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2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74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3781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3629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1777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62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8284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122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1165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0376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6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9740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262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82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104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5403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579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660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775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67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64543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6443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651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99026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274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452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9610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44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7794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315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99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03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5722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2225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506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195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3660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836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448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7951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21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654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942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3377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87034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2224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758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874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355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1739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7147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328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317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70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555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4581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0348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9117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6242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8217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3850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72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60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968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11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4477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5941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9166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956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0906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165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289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6434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1424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633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0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89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2266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5105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95803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294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719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2858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809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048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7041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11495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24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142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91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350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461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6218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60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9948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089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464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658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778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988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1690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503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0415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133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05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94952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5536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2790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7049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4212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186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7588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5231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2618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3197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8391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29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1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1067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6769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54249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9932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193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5200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4589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005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35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6978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776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25388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375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906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867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67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405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3562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553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1293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233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015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9326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63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2969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360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7901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221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52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05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481583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171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8440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3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0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50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438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91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9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19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14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43178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105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17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356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8560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93166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13946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01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308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8645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8564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857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781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9556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21677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1700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84431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8304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63420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56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807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1531257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01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0585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0508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81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86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08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5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9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97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05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5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4738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319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48801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2512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8791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3077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7809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7676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258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76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375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3903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4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3873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465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39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576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8405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18784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869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7474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528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233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0968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413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39232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448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61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548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148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54842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7288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295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934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620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8703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0508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5776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2291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758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13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87664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63644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2576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3688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4091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814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7767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5938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8808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1315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3223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17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0314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6627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6477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7445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6726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078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7252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5399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07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0828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999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1376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22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78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940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9371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404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3458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6076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6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4954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625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878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55403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7025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95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28399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7607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4553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530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7650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986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0558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399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2762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05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1147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6079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6426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2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113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4877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008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9390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868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294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9857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936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66132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4434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822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8613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86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912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97980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76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43528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751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335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66169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2733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5035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1486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7486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607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0470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102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875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127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409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059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7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33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394620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89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62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2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08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748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508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653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1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4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73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732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936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2538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85758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55767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7538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584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427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672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85016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123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609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007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999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760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70063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71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58988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913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174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44846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2089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581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969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4934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3567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5296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2558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7356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8714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932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8892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375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982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37721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64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661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721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402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736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6476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9374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4298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571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4283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4826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70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47023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12312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89170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69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578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8514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885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938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019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5823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6334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78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92719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2256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0041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6849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5862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0336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0410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8852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326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16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5820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532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30241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10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168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8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0963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437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972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9891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4666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392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8513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4840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9287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9089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220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7057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49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9561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9602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4571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001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00893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46691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3667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969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442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6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0519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414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79459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479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7124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8847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6677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328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146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5736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403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4636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31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4774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0376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25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2876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7205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369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5427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1519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7473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29756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795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9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765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987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9382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55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653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798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69604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7337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14516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08758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8360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595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715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2851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3994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197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1726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482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260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0673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9632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4580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645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713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6884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8657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3526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4210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4994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6876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7517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977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8829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6213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471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0137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67712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93119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267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74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31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78033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7439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649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2288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3047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52037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0314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5387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4998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1148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731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8936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1643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149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4755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137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060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7014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57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2414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9894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91611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327489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7247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3164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75551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7248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5915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5132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694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110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2751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64751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08972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3121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66179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99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9508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21221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8046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18125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4856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0872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644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5253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99333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7467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25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1122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29642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7243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50277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93224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88903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40372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254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43217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2816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1082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8191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83690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831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3103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8827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776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210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97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31243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177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519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9477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9070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5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932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4060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3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0953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333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4229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619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8909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14617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4299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0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45555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4594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7805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20925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680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8558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738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2028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356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422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8444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5167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062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2192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2247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751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514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2169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890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6588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8840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4700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0535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99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687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1384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426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262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7539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259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333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01445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3710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2492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90542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6035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6074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994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7103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81909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4723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853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dotted" w:sz="6" w:space="0" w:color="C8C8C8"/>
            <w:right w:val="none" w:sz="0" w:space="0" w:color="auto"/>
          </w:divBdr>
        </w:div>
        <w:div w:id="2116632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8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8587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79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3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856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88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2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22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0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28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53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72247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773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53036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76326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71674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44611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93211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1818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1879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10813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724534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2952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95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42773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717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6344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2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9455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0806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12513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19840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6509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628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721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49435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0381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94814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468554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6546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86117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019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0510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8336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4925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542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1828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7924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6183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5538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144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722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4541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1536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0837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984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061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0021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38068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392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alal\Documents\001%20Assembla\trunk\Quran%20Translation\Template1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Template1</Template>
  <TotalTime>1</TotalTime>
  <Pages>1</Pages>
  <Words>33</Words>
  <Characters>193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Talal Itani</dc:creator>
  <cp:lastModifiedBy>Talal</cp:lastModifiedBy>
  <cp:revision>5</cp:revision>
  <dcterms:created xsi:type="dcterms:W3CDTF">2011-12-10T19:24:00Z</dcterms:created>
  <dcterms:modified xsi:type="dcterms:W3CDTF">2012-04-05T03:11:00Z</dcterms:modified>
</cp:coreProperties>
</file>