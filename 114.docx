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27" w:rsidRDefault="00794027" w:rsidP="00794027">
      <w:r>
        <w:t xml:space="preserve">Say, </w:t>
      </w:r>
      <w:r w:rsidR="003513DE">
        <w:t>“</w:t>
      </w:r>
      <w:r>
        <w:t>I see</w:t>
      </w:r>
      <w:r w:rsidR="006F5782">
        <w:t>k refuge in the Lord of mankind.</w:t>
      </w:r>
    </w:p>
    <w:p w:rsidR="00794027" w:rsidRDefault="00794027" w:rsidP="00794027">
      <w:r>
        <w:t xml:space="preserve">The </w:t>
      </w:r>
      <w:r w:rsidR="006F5782">
        <w:t xml:space="preserve">King </w:t>
      </w:r>
      <w:r>
        <w:t>of mankind.</w:t>
      </w:r>
    </w:p>
    <w:p w:rsidR="00794027" w:rsidRDefault="006F5782" w:rsidP="00794027">
      <w:r>
        <w:t>The God of mankind.</w:t>
      </w:r>
    </w:p>
    <w:p w:rsidR="00794027" w:rsidRDefault="006F5782" w:rsidP="00794027">
      <w:r>
        <w:t>From the evil of the sneaky whisperer.</w:t>
      </w:r>
    </w:p>
    <w:p w:rsidR="00794027" w:rsidRDefault="000F4159" w:rsidP="00794027">
      <w:r>
        <w:t>Who</w:t>
      </w:r>
      <w:r w:rsidR="0025112C">
        <w:t xml:space="preserve"> </w:t>
      </w:r>
      <w:r w:rsidR="006F5782">
        <w:t xml:space="preserve">whispers into the hearts of </w:t>
      </w:r>
      <w:proofErr w:type="gramStart"/>
      <w:r w:rsidR="00E5730B">
        <w:t>people.</w:t>
      </w:r>
      <w:proofErr w:type="gramEnd"/>
    </w:p>
    <w:p w:rsidR="00794027" w:rsidRPr="007B24B5" w:rsidRDefault="00B6580B" w:rsidP="00794027">
      <w:r>
        <w:t>From</w:t>
      </w:r>
      <w:r w:rsidR="000047C5">
        <w:t xml:space="preserve"> </w:t>
      </w:r>
      <w:r>
        <w:t>among</w:t>
      </w:r>
      <w:r w:rsidR="000047C5">
        <w:t xml:space="preserve"> </w:t>
      </w:r>
      <w:r>
        <w:t>jinn</w:t>
      </w:r>
      <w:r w:rsidR="000047C5">
        <w:t xml:space="preserve"> </w:t>
      </w:r>
      <w:r>
        <w:t>and</w:t>
      </w:r>
      <w:r w:rsidR="000047C5">
        <w:t xml:space="preserve"> </w:t>
      </w:r>
      <w:r w:rsidR="00ED7137">
        <w:t xml:space="preserve">among </w:t>
      </w:r>
      <w:bookmarkStart w:id="0" w:name="_GoBack"/>
      <w:bookmarkEnd w:id="0"/>
      <w:r w:rsidR="00E5730B">
        <w:t>people</w:t>
      </w:r>
      <w:r w:rsidR="00794027">
        <w:t>.</w:t>
      </w:r>
      <w:r w:rsidR="003513DE">
        <w:t>”</w:t>
      </w:r>
    </w:p>
    <w:sectPr w:rsidR="00794027" w:rsidRPr="007B24B5" w:rsidSect="006F5782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47C5"/>
    <w:rsid w:val="00013D1A"/>
    <w:rsid w:val="00045C6D"/>
    <w:rsid w:val="00082BA7"/>
    <w:rsid w:val="000D3FE1"/>
    <w:rsid w:val="000F11B4"/>
    <w:rsid w:val="000F4159"/>
    <w:rsid w:val="0014137B"/>
    <w:rsid w:val="001506DC"/>
    <w:rsid w:val="00164E94"/>
    <w:rsid w:val="001A5695"/>
    <w:rsid w:val="001B26C0"/>
    <w:rsid w:val="001B7A6C"/>
    <w:rsid w:val="001D761E"/>
    <w:rsid w:val="00202AF2"/>
    <w:rsid w:val="00243AA6"/>
    <w:rsid w:val="0025112C"/>
    <w:rsid w:val="00253044"/>
    <w:rsid w:val="00265D96"/>
    <w:rsid w:val="00277242"/>
    <w:rsid w:val="002E2622"/>
    <w:rsid w:val="003513DE"/>
    <w:rsid w:val="003A3D57"/>
    <w:rsid w:val="003B1D9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76A60"/>
    <w:rsid w:val="004954B8"/>
    <w:rsid w:val="004C587C"/>
    <w:rsid w:val="004D05DA"/>
    <w:rsid w:val="005078B3"/>
    <w:rsid w:val="00535698"/>
    <w:rsid w:val="00544C40"/>
    <w:rsid w:val="00576538"/>
    <w:rsid w:val="005827CD"/>
    <w:rsid w:val="00585F77"/>
    <w:rsid w:val="005C1975"/>
    <w:rsid w:val="00631115"/>
    <w:rsid w:val="00646442"/>
    <w:rsid w:val="006F5782"/>
    <w:rsid w:val="007131B5"/>
    <w:rsid w:val="00723450"/>
    <w:rsid w:val="007450D4"/>
    <w:rsid w:val="00794027"/>
    <w:rsid w:val="007B24B5"/>
    <w:rsid w:val="007B63D7"/>
    <w:rsid w:val="007B79EB"/>
    <w:rsid w:val="007E1EBD"/>
    <w:rsid w:val="007F4DCD"/>
    <w:rsid w:val="00863980"/>
    <w:rsid w:val="00866A87"/>
    <w:rsid w:val="00891D0A"/>
    <w:rsid w:val="008960F8"/>
    <w:rsid w:val="008A0E02"/>
    <w:rsid w:val="008B735B"/>
    <w:rsid w:val="008C28E1"/>
    <w:rsid w:val="008D558C"/>
    <w:rsid w:val="008E0010"/>
    <w:rsid w:val="009175A3"/>
    <w:rsid w:val="00923C54"/>
    <w:rsid w:val="00932E9F"/>
    <w:rsid w:val="00957307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9F7D47"/>
    <w:rsid w:val="00A1778D"/>
    <w:rsid w:val="00A269AB"/>
    <w:rsid w:val="00A27B11"/>
    <w:rsid w:val="00A45648"/>
    <w:rsid w:val="00A735FA"/>
    <w:rsid w:val="00A80033"/>
    <w:rsid w:val="00AA21CD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6580B"/>
    <w:rsid w:val="00B8275A"/>
    <w:rsid w:val="00BB4943"/>
    <w:rsid w:val="00BF31CB"/>
    <w:rsid w:val="00C00DD4"/>
    <w:rsid w:val="00C071CC"/>
    <w:rsid w:val="00C14C18"/>
    <w:rsid w:val="00C329D1"/>
    <w:rsid w:val="00C44BBC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70B22"/>
    <w:rsid w:val="00D8399D"/>
    <w:rsid w:val="00D96344"/>
    <w:rsid w:val="00D96D3E"/>
    <w:rsid w:val="00DA5070"/>
    <w:rsid w:val="00DD7B7F"/>
    <w:rsid w:val="00DE77A8"/>
    <w:rsid w:val="00DF5740"/>
    <w:rsid w:val="00E32688"/>
    <w:rsid w:val="00E5730B"/>
    <w:rsid w:val="00E573D3"/>
    <w:rsid w:val="00E71338"/>
    <w:rsid w:val="00E90B38"/>
    <w:rsid w:val="00EA7E5F"/>
    <w:rsid w:val="00ED7137"/>
    <w:rsid w:val="00F05DBC"/>
    <w:rsid w:val="00F0768F"/>
    <w:rsid w:val="00F10F5E"/>
    <w:rsid w:val="00F37487"/>
    <w:rsid w:val="00F54E4C"/>
    <w:rsid w:val="00F57FA7"/>
    <w:rsid w:val="00F625A2"/>
    <w:rsid w:val="00F63BC9"/>
    <w:rsid w:val="00F73E38"/>
    <w:rsid w:val="00F751F7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38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F7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E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E38"/>
    <w:pPr>
      <w:ind w:left="720"/>
      <w:contextualSpacing/>
    </w:pPr>
  </w:style>
  <w:style w:type="paragraph" w:styleId="NoSpacing">
    <w:name w:val="No Spacing"/>
    <w:uiPriority w:val="1"/>
    <w:qFormat/>
    <w:rsid w:val="00F73E38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274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2011-12-10T19:40:00Z</dcterms:created>
  <dcterms:modified xsi:type="dcterms:W3CDTF">2012-01-21T17:01:00Z</dcterms:modified>
</cp:coreProperties>
</file>